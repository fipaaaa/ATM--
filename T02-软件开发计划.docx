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CC9" w14:textId="3127E18C" w:rsidR="0082761E" w:rsidRDefault="00A11AA0">
      <w:pPr>
        <w:pStyle w:val="a9"/>
        <w:jc w:val="right"/>
      </w:pPr>
      <w:r>
        <w:t>&lt;</w:t>
      </w:r>
      <w:r w:rsidR="00C27D12">
        <w:rPr>
          <w:rFonts w:hint="eastAsia"/>
        </w:rPr>
        <w:t>A</w:t>
      </w:r>
      <w:r w:rsidR="00C27D12">
        <w:t>TM</w:t>
      </w:r>
      <w:r w:rsidR="00C27D12">
        <w:rPr>
          <w:rFonts w:hint="eastAsia"/>
        </w:rPr>
        <w:t>模拟系统</w:t>
      </w:r>
      <w:r w:rsidR="00C27D12">
        <w:t xml:space="preserve"> </w:t>
      </w:r>
      <w:r>
        <w:t>&gt;</w:t>
      </w:r>
    </w:p>
    <w:p w14:paraId="20D23F22" w14:textId="77777777" w:rsidR="0082761E" w:rsidRDefault="00A11AA0">
      <w:pPr>
        <w:pStyle w:val="a9"/>
        <w:jc w:val="right"/>
      </w:pPr>
      <w:r>
        <w:t>软件开发计划</w:t>
      </w:r>
    </w:p>
    <w:p w14:paraId="3CCCB319" w14:textId="77777777" w:rsidR="0082761E" w:rsidRDefault="00A11AA0">
      <w:pPr>
        <w:pStyle w:val="a9"/>
        <w:jc w:val="right"/>
      </w:pPr>
      <w:r>
        <w:t> </w:t>
      </w:r>
    </w:p>
    <w:p w14:paraId="13FFA552" w14:textId="77777777" w:rsidR="0082761E" w:rsidRDefault="00A11AA0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 w14:paraId="3E1A64F0" w14:textId="5EF8382D" w:rsidR="0082761E" w:rsidRDefault="00A11AA0" w:rsidP="00784022">
      <w:pPr>
        <w:pStyle w:val="a9"/>
      </w:pPr>
      <w:r>
        <w:br w:type="page"/>
      </w:r>
      <w:r>
        <w:lastRenderedPageBreak/>
        <w:t>修订历史记录</w:t>
      </w:r>
    </w:p>
    <w:tbl>
      <w:tblPr>
        <w:tblW w:w="0" w:type="auto"/>
        <w:tblInd w:w="-5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1073"/>
        <w:gridCol w:w="3193"/>
        <w:gridCol w:w="2000"/>
      </w:tblGrid>
      <w:tr w:rsidR="00A11AA0" w14:paraId="2AD90D24" w14:textId="77777777" w:rsidTr="00E752C9"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F23C1" w14:textId="77777777" w:rsidR="0082761E" w:rsidRDefault="00A11AA0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B716B" w14:textId="77777777" w:rsidR="0082761E" w:rsidRDefault="00A11AA0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C23B" w14:textId="77777777" w:rsidR="0082761E" w:rsidRDefault="00A11AA0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194A" w14:textId="77777777" w:rsidR="0082761E" w:rsidRDefault="00A11AA0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A11AA0" w14:paraId="44C3FD03" w14:textId="77777777" w:rsidTr="00E752C9">
        <w:tc>
          <w:tcPr>
            <w:tcW w:w="2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EF13" w14:textId="772910D5" w:rsidR="0082761E" w:rsidRDefault="00A11AA0">
            <w:pPr>
              <w:pStyle w:val="tabletext"/>
            </w:pPr>
            <w:r>
              <w:t>&lt;</w:t>
            </w:r>
            <w:r w:rsidR="00784022">
              <w:t>4</w:t>
            </w:r>
            <w:r>
              <w:t>日</w:t>
            </w:r>
            <w:r w:rsidR="00784022">
              <w:rPr>
                <w:rFonts w:hint="eastAsia"/>
              </w:rPr>
              <w:t>1</w:t>
            </w:r>
            <w:r w:rsidR="00784022">
              <w:t>0</w:t>
            </w:r>
            <w:r>
              <w:t>/</w:t>
            </w:r>
            <w:r>
              <w:t>月</w:t>
            </w:r>
            <w:r>
              <w:t>/</w:t>
            </w:r>
            <w:r w:rsidR="00784022">
              <w:t>2022</w:t>
            </w:r>
            <w:r>
              <w:t>年</w:t>
            </w:r>
            <w:r>
              <w:t>&gt;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5934E" w14:textId="69F9392C" w:rsidR="0082761E" w:rsidRDefault="00A11AA0">
            <w:pPr>
              <w:pStyle w:val="tabletext"/>
            </w:pPr>
            <w:r>
              <w:t>&lt;</w:t>
            </w:r>
            <w:r w:rsidR="00784022">
              <w:t>1</w:t>
            </w:r>
            <w:r>
              <w:t>.</w:t>
            </w:r>
            <w:r w:rsidR="00784022">
              <w:t>0</w:t>
            </w:r>
            <w:r>
              <w:t>&gt;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E449" w14:textId="237A7B26" w:rsidR="0082761E" w:rsidRDefault="00A11AA0">
            <w:pPr>
              <w:pStyle w:val="tabletext"/>
            </w:pPr>
            <w:r>
              <w:t>&lt;</w:t>
            </w:r>
            <w:r w:rsidR="00784022">
              <w:rPr>
                <w:rFonts w:hint="eastAsia"/>
              </w:rPr>
              <w:t>无</w:t>
            </w:r>
            <w:r>
              <w:t>&gt;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2B343" w14:textId="5107D657" w:rsidR="0082761E" w:rsidRDefault="00A11AA0">
            <w:pPr>
              <w:pStyle w:val="tabletext"/>
            </w:pPr>
            <w:r>
              <w:t>&lt;</w:t>
            </w:r>
            <w:r w:rsidR="00784022">
              <w:rPr>
                <w:rFonts w:hint="eastAsia"/>
              </w:rPr>
              <w:t>曹伟</w:t>
            </w:r>
            <w:r>
              <w:t>&gt;</w:t>
            </w:r>
          </w:p>
        </w:tc>
      </w:tr>
      <w:tr w:rsidR="00A11AA0" w14:paraId="3DC8AA53" w14:textId="77777777" w:rsidTr="00E752C9">
        <w:tc>
          <w:tcPr>
            <w:tcW w:w="2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369B" w14:textId="7993D85A" w:rsidR="0082761E" w:rsidRDefault="00E752C9">
            <w:pPr>
              <w:pStyle w:val="tabletext"/>
            </w:pPr>
            <w:r>
              <w:t>&lt;</w:t>
            </w:r>
            <w:r>
              <w:t>10</w:t>
            </w:r>
            <w:r>
              <w:t>日</w:t>
            </w:r>
            <w:r>
              <w:rPr>
                <w:rFonts w:hint="eastAsia"/>
              </w:rPr>
              <w:t>1</w:t>
            </w:r>
            <w:r>
              <w:t>0/</w:t>
            </w:r>
            <w:r>
              <w:t>月</w:t>
            </w:r>
            <w:r>
              <w:t>/202</w:t>
            </w:r>
            <w:r>
              <w:t>2</w:t>
            </w:r>
            <w:r>
              <w:t>年</w:t>
            </w:r>
            <w:r>
              <w:t>&gt;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9BF8" w14:textId="0C5B58BF" w:rsidR="0082761E" w:rsidRDefault="00A11AA0">
            <w:pPr>
              <w:pStyle w:val="tabletext"/>
              <w:rPr>
                <w:rFonts w:hint="eastAsia"/>
              </w:rPr>
            </w:pPr>
            <w:r>
              <w:t> </w:t>
            </w:r>
            <w:r w:rsidR="00E752C9">
              <w:rPr>
                <w:rFonts w:hint="eastAsia"/>
              </w:rPr>
              <w:t>&lt;</w:t>
            </w:r>
            <w:r w:rsidR="00E752C9">
              <w:t>2.0&gt;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53C2" w14:textId="3BF98121" w:rsidR="0082761E" w:rsidRDefault="00A11AA0">
            <w:pPr>
              <w:pStyle w:val="tabletext"/>
            </w:pPr>
            <w:r>
              <w:t> </w:t>
            </w:r>
            <w:r w:rsidR="00E752C9">
              <w:t>&lt;</w:t>
            </w:r>
            <w:r w:rsidR="00E752C9">
              <w:rPr>
                <w:rFonts w:hint="eastAsia"/>
              </w:rPr>
              <w:t>根据老师意见修改</w:t>
            </w:r>
            <w:r w:rsidR="00E752C9">
              <w:t>&gt;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0B14" w14:textId="449FB42D" w:rsidR="0082761E" w:rsidRDefault="00A11AA0">
            <w:pPr>
              <w:pStyle w:val="tabletext"/>
              <w:rPr>
                <w:rFonts w:hint="eastAsia"/>
              </w:rPr>
            </w:pPr>
            <w:r>
              <w:t> </w:t>
            </w:r>
            <w:r w:rsidR="00E752C9">
              <w:rPr>
                <w:rFonts w:hint="eastAsia"/>
              </w:rPr>
              <w:t>&lt;</w:t>
            </w:r>
            <w:r w:rsidR="00E752C9">
              <w:rPr>
                <w:rFonts w:hint="eastAsia"/>
              </w:rPr>
              <w:t>曹伟</w:t>
            </w:r>
            <w:r w:rsidR="00E752C9">
              <w:t>&gt;</w:t>
            </w:r>
          </w:p>
        </w:tc>
      </w:tr>
      <w:tr w:rsidR="00A11AA0" w14:paraId="00482A2B" w14:textId="77777777" w:rsidTr="00E752C9">
        <w:tc>
          <w:tcPr>
            <w:tcW w:w="2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047F" w14:textId="77777777" w:rsidR="0082761E" w:rsidRDefault="00A11AA0">
            <w:pPr>
              <w:pStyle w:val="tabletext"/>
            </w:pPr>
            <w: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6DE1" w14:textId="77777777" w:rsidR="0082761E" w:rsidRDefault="00A11AA0">
            <w:pPr>
              <w:pStyle w:val="tabletext"/>
            </w:pPr>
            <w: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203C" w14:textId="77777777" w:rsidR="0082761E" w:rsidRDefault="00A11AA0">
            <w:pPr>
              <w:pStyle w:val="tabletext"/>
            </w:pPr>
            <w: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9349" w14:textId="77777777" w:rsidR="0082761E" w:rsidRDefault="00A11AA0">
            <w:pPr>
              <w:pStyle w:val="tabletext"/>
            </w:pPr>
            <w:r>
              <w:t> </w:t>
            </w:r>
          </w:p>
        </w:tc>
      </w:tr>
      <w:tr w:rsidR="00A11AA0" w14:paraId="09B5F510" w14:textId="77777777" w:rsidTr="00E752C9">
        <w:tc>
          <w:tcPr>
            <w:tcW w:w="2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7482" w14:textId="77777777" w:rsidR="0082761E" w:rsidRDefault="00A11AA0">
            <w:pPr>
              <w:pStyle w:val="tabletext"/>
            </w:pPr>
            <w: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0849C" w14:textId="77777777" w:rsidR="0082761E" w:rsidRDefault="00A11AA0">
            <w:pPr>
              <w:pStyle w:val="tabletext"/>
            </w:pPr>
            <w: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0D66" w14:textId="77777777" w:rsidR="0082761E" w:rsidRDefault="00A11AA0">
            <w:pPr>
              <w:pStyle w:val="tabletext"/>
            </w:pPr>
            <w: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AA26C" w14:textId="77777777" w:rsidR="0082761E" w:rsidRDefault="00A11AA0">
            <w:pPr>
              <w:pStyle w:val="tabletext"/>
            </w:pPr>
            <w:r>
              <w:t> </w:t>
            </w:r>
          </w:p>
        </w:tc>
      </w:tr>
    </w:tbl>
    <w:p w14:paraId="248710ED" w14:textId="77777777" w:rsidR="0082761E" w:rsidRDefault="00A11AA0">
      <w:r>
        <w:t> </w:t>
      </w:r>
    </w:p>
    <w:p w14:paraId="6CA10AB8" w14:textId="5DE8EE4D" w:rsidR="0082761E" w:rsidRDefault="00A11AA0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sz w:val="20"/>
          <w:szCs w:val="20"/>
          <w:lang w:val="zh-CN"/>
        </w:rPr>
        <w:id w:val="-1834910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34FF5" w14:textId="3D3C82F6" w:rsidR="0091772D" w:rsidRDefault="0091772D">
          <w:pPr>
            <w:pStyle w:val="TOC"/>
          </w:pPr>
          <w:r>
            <w:rPr>
              <w:lang w:val="zh-CN"/>
            </w:rPr>
            <w:t>目录</w:t>
          </w:r>
        </w:p>
        <w:p w14:paraId="2C0AD8E9" w14:textId="360396F5" w:rsidR="0091772D" w:rsidRDefault="0091772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89982" w:history="1">
            <w:r w:rsidRPr="009D4578">
              <w:rPr>
                <w:rStyle w:val="a3"/>
                <w:noProof/>
              </w:rPr>
              <w:t xml:space="preserve">1.                  </w:t>
            </w:r>
            <w:r w:rsidRPr="009D4578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3FEE" w14:textId="27886800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3" w:history="1">
            <w:r w:rsidR="0091772D" w:rsidRPr="009D4578">
              <w:rPr>
                <w:rStyle w:val="a3"/>
                <w:noProof/>
              </w:rPr>
              <w:t xml:space="preserve">1.1               </w:t>
            </w:r>
            <w:r w:rsidR="0091772D" w:rsidRPr="009D4578">
              <w:rPr>
                <w:rStyle w:val="a3"/>
                <w:noProof/>
              </w:rPr>
              <w:t>目的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_Toc115689983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1116CC5" w14:textId="5A86AB2D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4" w:history="1">
            <w:r w:rsidR="0091772D" w:rsidRPr="009D4578">
              <w:rPr>
                <w:rStyle w:val="a3"/>
                <w:noProof/>
              </w:rPr>
              <w:t xml:space="preserve">1.2               </w:t>
            </w:r>
            <w:r w:rsidR="0091772D" w:rsidRPr="009D4578">
              <w:rPr>
                <w:rStyle w:val="a3"/>
                <w:noProof/>
              </w:rPr>
              <w:t>范围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_Toc115689984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24869D35" w14:textId="200BB039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5" w:history="1">
            <w:r w:rsidR="0091772D" w:rsidRPr="009D4578">
              <w:rPr>
                <w:rStyle w:val="a3"/>
                <w:noProof/>
              </w:rPr>
              <w:t xml:space="preserve">1.3               </w:t>
            </w:r>
            <w:r w:rsidR="0091772D" w:rsidRPr="009D4578">
              <w:rPr>
                <w:rStyle w:val="a3"/>
                <w:noProof/>
              </w:rPr>
              <w:t>定义、首字母缩写词和缩略语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_Toc115689985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B49B359" w14:textId="0A9B4F2C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6" w:history="1">
            <w:r w:rsidR="0091772D" w:rsidRPr="009D4578">
              <w:rPr>
                <w:rStyle w:val="a3"/>
                <w:noProof/>
              </w:rPr>
              <w:t xml:space="preserve">1.4               </w:t>
            </w:r>
            <w:r w:rsidR="0091772D" w:rsidRPr="009D4578">
              <w:rPr>
                <w:rStyle w:val="a3"/>
                <w:noProof/>
              </w:rPr>
              <w:t>引用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_Toc115689986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57246E8" w14:textId="598340E2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7" w:history="1">
            <w:r w:rsidR="0091772D" w:rsidRPr="009D4578">
              <w:rPr>
                <w:rStyle w:val="a3"/>
                <w:noProof/>
              </w:rPr>
              <w:t xml:space="preserve">1.5               </w:t>
            </w:r>
            <w:r w:rsidR="0091772D" w:rsidRPr="009D4578">
              <w:rPr>
                <w:rStyle w:val="a3"/>
                <w:noProof/>
              </w:rPr>
              <w:t>概述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_Toc115689987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7C17097F" w14:textId="76BE5835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8" w:history="1">
            <w:r w:rsidR="0091772D" w:rsidRPr="009D4578">
              <w:rPr>
                <w:rStyle w:val="a3"/>
                <w:noProof/>
              </w:rPr>
              <w:t xml:space="preserve">2.                  </w:t>
            </w:r>
            <w:r w:rsidR="0091772D" w:rsidRPr="009D4578">
              <w:rPr>
                <w:rStyle w:val="a3"/>
                <w:noProof/>
              </w:rPr>
              <w:t>项目概述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_Toc115689988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1AD43776" w14:textId="120F5A8A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89" w:history="1">
            <w:r w:rsidR="0091772D" w:rsidRPr="009D4578">
              <w:rPr>
                <w:rStyle w:val="a3"/>
                <w:noProof/>
              </w:rPr>
              <w:t xml:space="preserve">2.1               </w:t>
            </w:r>
            <w:r w:rsidR="0091772D" w:rsidRPr="009D4578">
              <w:rPr>
                <w:rStyle w:val="a3"/>
                <w:noProof/>
              </w:rPr>
              <w:t>项目的目的、规模和目标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_Toc115689989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4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A607A1D" w14:textId="04C91D0A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0" w:history="1">
            <w:r w:rsidR="0091772D" w:rsidRPr="009D4578">
              <w:rPr>
                <w:rStyle w:val="a3"/>
                <w:noProof/>
              </w:rPr>
              <w:t xml:space="preserve">2.2               </w:t>
            </w:r>
            <w:r w:rsidR="0091772D" w:rsidRPr="009D4578">
              <w:rPr>
                <w:rStyle w:val="a3"/>
                <w:noProof/>
              </w:rPr>
              <w:t>假设与约束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_Toc115689990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5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23998FB" w14:textId="7A2D2DC7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1" w:history="1">
            <w:r w:rsidR="0091772D" w:rsidRPr="009D4578">
              <w:rPr>
                <w:rStyle w:val="a3"/>
                <w:noProof/>
              </w:rPr>
              <w:t xml:space="preserve">2.3               </w:t>
            </w:r>
            <w:r w:rsidR="0091772D" w:rsidRPr="009D4578">
              <w:rPr>
                <w:rStyle w:val="a3"/>
                <w:noProof/>
              </w:rPr>
              <w:t>项目的可交付工件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_Toc115689991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5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6AEA4FC" w14:textId="2E611670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2" w:history="1">
            <w:r w:rsidR="0091772D" w:rsidRPr="009D4578">
              <w:rPr>
                <w:rStyle w:val="a3"/>
                <w:noProof/>
              </w:rPr>
              <w:t xml:space="preserve">2.4               </w:t>
            </w:r>
            <w:r w:rsidR="0091772D" w:rsidRPr="009D4578">
              <w:rPr>
                <w:rStyle w:val="a3"/>
                <w:noProof/>
              </w:rPr>
              <w:t>软件开发计划的演进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_Toc115689992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5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4FC1C2E" w14:textId="000D22D5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3" w:history="1">
            <w:r w:rsidR="0091772D" w:rsidRPr="009D4578">
              <w:rPr>
                <w:rStyle w:val="a3"/>
                <w:noProof/>
              </w:rPr>
              <w:t xml:space="preserve">3.                  </w:t>
            </w:r>
            <w:r w:rsidR="0091772D" w:rsidRPr="009D4578">
              <w:rPr>
                <w:rStyle w:val="a3"/>
                <w:noProof/>
              </w:rPr>
              <w:t>项目组织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_Toc115689993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6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6D1F93D" w14:textId="2B786060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4" w:history="1">
            <w:r w:rsidR="0091772D" w:rsidRPr="009D4578">
              <w:rPr>
                <w:rStyle w:val="a3"/>
                <w:noProof/>
              </w:rPr>
              <w:t xml:space="preserve">3.1               </w:t>
            </w:r>
            <w:r w:rsidR="0091772D" w:rsidRPr="009D4578">
              <w:rPr>
                <w:rStyle w:val="a3"/>
                <w:noProof/>
              </w:rPr>
              <w:t>组织结构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_Toc115689994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6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0535B8C" w14:textId="1CD67BCB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5" w:history="1">
            <w:r w:rsidR="0091772D" w:rsidRPr="009D4578">
              <w:rPr>
                <w:rStyle w:val="a3"/>
                <w:noProof/>
              </w:rPr>
              <w:t xml:space="preserve">3.2               </w:t>
            </w:r>
            <w:r w:rsidR="0091772D" w:rsidRPr="009D4578">
              <w:rPr>
                <w:rStyle w:val="a3"/>
                <w:noProof/>
              </w:rPr>
              <w:t>外部接口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_Toc115689995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6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08EBE128" w14:textId="3FB496F0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6" w:history="1">
            <w:r w:rsidR="0091772D" w:rsidRPr="009D4578">
              <w:rPr>
                <w:rStyle w:val="a3"/>
                <w:noProof/>
              </w:rPr>
              <w:t xml:space="preserve">3.3               </w:t>
            </w:r>
            <w:r w:rsidR="0091772D" w:rsidRPr="009D4578">
              <w:rPr>
                <w:rStyle w:val="a3"/>
                <w:noProof/>
              </w:rPr>
              <w:t>角色与职责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_Toc115689996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6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C296018" w14:textId="269B5F9D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7" w:history="1">
            <w:r w:rsidR="0091772D" w:rsidRPr="009D4578">
              <w:rPr>
                <w:rStyle w:val="a3"/>
                <w:noProof/>
              </w:rPr>
              <w:t xml:space="preserve">4.                  </w:t>
            </w:r>
            <w:r w:rsidR="0091772D" w:rsidRPr="009D4578">
              <w:rPr>
                <w:rStyle w:val="a3"/>
                <w:noProof/>
              </w:rPr>
              <w:t>管理流程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_Toc115689997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7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A586B23" w14:textId="5B487796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8" w:history="1">
            <w:r w:rsidR="0091772D" w:rsidRPr="009D4578">
              <w:rPr>
                <w:rStyle w:val="a3"/>
                <w:noProof/>
              </w:rPr>
              <w:t xml:space="preserve">4.1               </w:t>
            </w:r>
            <w:r w:rsidR="0091772D" w:rsidRPr="009D4578">
              <w:rPr>
                <w:rStyle w:val="a3"/>
                <w:noProof/>
              </w:rPr>
              <w:t>项目估计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_Toc115689998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7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D12DF33" w14:textId="26905140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89999" w:history="1">
            <w:r w:rsidR="0091772D" w:rsidRPr="009D4578">
              <w:rPr>
                <w:rStyle w:val="a3"/>
                <w:noProof/>
              </w:rPr>
              <w:t xml:space="preserve">4.2               </w:t>
            </w:r>
            <w:r w:rsidR="0091772D" w:rsidRPr="009D4578">
              <w:rPr>
                <w:rStyle w:val="a3"/>
                <w:noProof/>
              </w:rPr>
              <w:t>项目计划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_Toc115689999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8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08099E4B" w14:textId="707C798A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0" w:history="1">
            <w:r w:rsidR="0091772D" w:rsidRPr="009D4578">
              <w:rPr>
                <w:rStyle w:val="a3"/>
                <w:noProof/>
              </w:rPr>
              <w:t xml:space="preserve">4.2.1          </w:t>
            </w:r>
            <w:r w:rsidR="0091772D" w:rsidRPr="009D4578">
              <w:rPr>
                <w:rStyle w:val="a3"/>
                <w:noProof/>
              </w:rPr>
              <w:t>阶段计划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_Toc115690000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8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740A52F9" w14:textId="36661BC6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1" w:history="1">
            <w:r w:rsidR="0091772D" w:rsidRPr="009D4578">
              <w:rPr>
                <w:rStyle w:val="a3"/>
                <w:noProof/>
              </w:rPr>
              <w:t xml:space="preserve">4.2.2          </w:t>
            </w:r>
            <w:r w:rsidR="0091772D" w:rsidRPr="009D4578">
              <w:rPr>
                <w:rStyle w:val="a3"/>
                <w:noProof/>
              </w:rPr>
              <w:t>迭代目标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_Toc115690001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9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B1E0F58" w14:textId="0BB3C24C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2" w:history="1">
            <w:r w:rsidR="0091772D" w:rsidRPr="009D4578">
              <w:rPr>
                <w:rStyle w:val="a3"/>
                <w:noProof/>
              </w:rPr>
              <w:t xml:space="preserve">4.2.3          </w:t>
            </w:r>
            <w:r w:rsidR="0091772D" w:rsidRPr="009D4578">
              <w:rPr>
                <w:rStyle w:val="a3"/>
                <w:noProof/>
              </w:rPr>
              <w:t>发布版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_Toc115690002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9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B3F8A98" w14:textId="3B408C06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3" w:history="1">
            <w:r w:rsidR="0091772D" w:rsidRPr="009D4578">
              <w:rPr>
                <w:rStyle w:val="a3"/>
                <w:noProof/>
              </w:rPr>
              <w:t xml:space="preserve">4.2.4          </w:t>
            </w:r>
            <w:r w:rsidR="0091772D" w:rsidRPr="009D4578">
              <w:rPr>
                <w:rStyle w:val="a3"/>
                <w:noProof/>
              </w:rPr>
              <w:t>项目时间表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_Toc115690003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9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2FB4CB14" w14:textId="49A78568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4" w:history="1">
            <w:r w:rsidR="0091772D" w:rsidRPr="009D4578">
              <w:rPr>
                <w:rStyle w:val="a3"/>
                <w:noProof/>
              </w:rPr>
              <w:t xml:space="preserve">4.2.5          </w:t>
            </w:r>
            <w:r w:rsidR="0091772D" w:rsidRPr="009D4578">
              <w:rPr>
                <w:rStyle w:val="a3"/>
                <w:noProof/>
              </w:rPr>
              <w:t>项目资源分配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_Toc115690004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5DF7A48" w14:textId="416FC694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5" w:history="1">
            <w:r w:rsidR="0091772D" w:rsidRPr="009D4578">
              <w:rPr>
                <w:rStyle w:val="a3"/>
                <w:noProof/>
              </w:rPr>
              <w:t xml:space="preserve">4.2.6          </w:t>
            </w:r>
            <w:r w:rsidR="0091772D" w:rsidRPr="009D4578">
              <w:rPr>
                <w:rStyle w:val="a3"/>
                <w:noProof/>
              </w:rPr>
              <w:t>预算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_Toc115690005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296308F4" w14:textId="0A592A78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6" w:history="1">
            <w:r w:rsidR="0091772D" w:rsidRPr="009D4578">
              <w:rPr>
                <w:rStyle w:val="a3"/>
                <w:noProof/>
              </w:rPr>
              <w:t xml:space="preserve">4.3               </w:t>
            </w:r>
            <w:r w:rsidR="0091772D" w:rsidRPr="009D4578">
              <w:rPr>
                <w:rStyle w:val="a3"/>
                <w:noProof/>
              </w:rPr>
              <w:t>迭代计划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_Toc115690006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75B4897" w14:textId="06DCDEC3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7" w:history="1">
            <w:r w:rsidR="0091772D" w:rsidRPr="009D4578">
              <w:rPr>
                <w:rStyle w:val="a3"/>
                <w:noProof/>
              </w:rPr>
              <w:t xml:space="preserve">4.4               </w:t>
            </w:r>
            <w:r w:rsidR="0091772D" w:rsidRPr="009D4578">
              <w:rPr>
                <w:rStyle w:val="a3"/>
                <w:noProof/>
              </w:rPr>
              <w:t>项目监测与控制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_Toc115690007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3FC9B6D" w14:textId="32BD9EE0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8" w:history="1">
            <w:r w:rsidR="0091772D" w:rsidRPr="009D4578">
              <w:rPr>
                <w:rStyle w:val="a3"/>
                <w:noProof/>
              </w:rPr>
              <w:t xml:space="preserve">4.4.1          </w:t>
            </w:r>
            <w:r w:rsidR="0091772D" w:rsidRPr="009D4578">
              <w:rPr>
                <w:rStyle w:val="a3"/>
                <w:noProof/>
              </w:rPr>
              <w:t>需求管理计划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_Toc115690008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CE384E1" w14:textId="6B947A6C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09" w:history="1">
            <w:r w:rsidR="0091772D" w:rsidRPr="009D4578">
              <w:rPr>
                <w:rStyle w:val="a3"/>
                <w:noProof/>
              </w:rPr>
              <w:t xml:space="preserve">4.4.2          </w:t>
            </w:r>
            <w:r w:rsidR="0091772D" w:rsidRPr="009D4578">
              <w:rPr>
                <w:rStyle w:val="a3"/>
                <w:noProof/>
              </w:rPr>
              <w:t>进度控制计划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_Toc115690009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F6D953C" w14:textId="47C5191F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0" w:history="1">
            <w:r w:rsidR="0091772D" w:rsidRPr="009D4578">
              <w:rPr>
                <w:rStyle w:val="a3"/>
                <w:noProof/>
              </w:rPr>
              <w:t xml:space="preserve">4.4.3          </w:t>
            </w:r>
            <w:r w:rsidR="0091772D" w:rsidRPr="009D4578">
              <w:rPr>
                <w:rStyle w:val="a3"/>
                <w:noProof/>
              </w:rPr>
              <w:t>预算控制计划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_Toc115690010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A031568" w14:textId="723037F9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1" w:history="1">
            <w:r w:rsidR="0091772D" w:rsidRPr="009D4578">
              <w:rPr>
                <w:rStyle w:val="a3"/>
                <w:noProof/>
              </w:rPr>
              <w:t xml:space="preserve">4.4.4          </w:t>
            </w:r>
            <w:r w:rsidR="0091772D" w:rsidRPr="009D4578">
              <w:rPr>
                <w:rStyle w:val="a3"/>
                <w:noProof/>
              </w:rPr>
              <w:t>质量控制计划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_Toc115690011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10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359254D" w14:textId="158F4C64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2" w:history="1">
            <w:r w:rsidR="0091772D" w:rsidRPr="009D4578">
              <w:rPr>
                <w:rStyle w:val="a3"/>
                <w:noProof/>
              </w:rPr>
              <w:t xml:space="preserve">4.4.5          </w:t>
            </w:r>
            <w:r w:rsidR="0091772D" w:rsidRPr="009D4578">
              <w:rPr>
                <w:rStyle w:val="a3"/>
                <w:noProof/>
              </w:rPr>
              <w:t>报告计划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_Toc115690012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DF8D1BD" w14:textId="7929BB28" w:rsidR="0091772D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3" w:history="1">
            <w:r w:rsidR="0091772D" w:rsidRPr="009D4578">
              <w:rPr>
                <w:rStyle w:val="a3"/>
                <w:noProof/>
              </w:rPr>
              <w:t xml:space="preserve">4.4.6          </w:t>
            </w:r>
            <w:r w:rsidR="0091772D" w:rsidRPr="009D4578">
              <w:rPr>
                <w:rStyle w:val="a3"/>
                <w:noProof/>
              </w:rPr>
              <w:t>评测计划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_Toc115690013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D932689" w14:textId="6D88BD0A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4" w:history="1">
            <w:r w:rsidR="0091772D" w:rsidRPr="009D4578">
              <w:rPr>
                <w:rStyle w:val="a3"/>
                <w:noProof/>
              </w:rPr>
              <w:t xml:space="preserve">4.5               </w:t>
            </w:r>
            <w:r w:rsidR="0091772D" w:rsidRPr="009D4578">
              <w:rPr>
                <w:rStyle w:val="a3"/>
                <w:noProof/>
              </w:rPr>
              <w:t>风险管理计划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_Toc115690014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713A3EAB" w14:textId="1E9DA048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5" w:history="1">
            <w:r w:rsidR="0091772D" w:rsidRPr="009D4578">
              <w:rPr>
                <w:rStyle w:val="a3"/>
                <w:noProof/>
              </w:rPr>
              <w:t xml:space="preserve">4.6               </w:t>
            </w:r>
            <w:r w:rsidR="0091772D" w:rsidRPr="009D4578">
              <w:rPr>
                <w:rStyle w:val="a3"/>
                <w:noProof/>
              </w:rPr>
              <w:t>收尾计划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_Toc115690015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2830B59" w14:textId="5322707E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6" w:history="1">
            <w:r w:rsidR="0091772D" w:rsidRPr="009D4578">
              <w:rPr>
                <w:rStyle w:val="a3"/>
                <w:noProof/>
              </w:rPr>
              <w:t xml:space="preserve">5.                  </w:t>
            </w:r>
            <w:r w:rsidR="0091772D" w:rsidRPr="009D4578">
              <w:rPr>
                <w:rStyle w:val="a3"/>
                <w:noProof/>
              </w:rPr>
              <w:t>技术流程计划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_Toc115690016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8573E75" w14:textId="13B8E55E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7" w:history="1">
            <w:r w:rsidR="0091772D" w:rsidRPr="009D4578">
              <w:rPr>
                <w:rStyle w:val="a3"/>
                <w:noProof/>
              </w:rPr>
              <w:t xml:space="preserve">5.1               </w:t>
            </w:r>
            <w:r w:rsidR="0091772D" w:rsidRPr="009D4578">
              <w:rPr>
                <w:rStyle w:val="a3"/>
                <w:noProof/>
              </w:rPr>
              <w:t>开发案例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_Toc115690017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2603E247" w14:textId="463CBD7C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8" w:history="1">
            <w:r w:rsidR="0091772D" w:rsidRPr="009D4578">
              <w:rPr>
                <w:rStyle w:val="a3"/>
                <w:noProof/>
              </w:rPr>
              <w:t xml:space="preserve">5.2               </w:t>
            </w:r>
            <w:r w:rsidR="0091772D" w:rsidRPr="009D4578">
              <w:rPr>
                <w:rStyle w:val="a3"/>
                <w:noProof/>
              </w:rPr>
              <w:t>方法、工具和技术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_Toc115690018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7E0C741D" w14:textId="1E22FB65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19" w:history="1">
            <w:r w:rsidR="0091772D" w:rsidRPr="009D4578">
              <w:rPr>
                <w:rStyle w:val="a3"/>
                <w:noProof/>
              </w:rPr>
              <w:t xml:space="preserve">5.3               </w:t>
            </w:r>
            <w:r w:rsidR="0091772D" w:rsidRPr="009D4578">
              <w:rPr>
                <w:rStyle w:val="a3"/>
                <w:noProof/>
              </w:rPr>
              <w:t>产品验收计划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_Toc115690019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ECF70D3" w14:textId="617B92FD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0" w:history="1">
            <w:r w:rsidR="0091772D" w:rsidRPr="009D4578">
              <w:rPr>
                <w:rStyle w:val="a3"/>
                <w:noProof/>
              </w:rPr>
              <w:t xml:space="preserve">6.                  </w:t>
            </w:r>
            <w:r w:rsidR="0091772D" w:rsidRPr="009D4578">
              <w:rPr>
                <w:rStyle w:val="a3"/>
                <w:noProof/>
              </w:rPr>
              <w:t>支持流程计划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_Toc115690020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72824E5" w14:textId="3A37EB65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1" w:history="1">
            <w:r w:rsidR="0091772D" w:rsidRPr="009D4578">
              <w:rPr>
                <w:rStyle w:val="a3"/>
                <w:noProof/>
              </w:rPr>
              <w:t xml:space="preserve">6.1               </w:t>
            </w:r>
            <w:r w:rsidR="0091772D" w:rsidRPr="009D4578">
              <w:rPr>
                <w:rStyle w:val="a3"/>
                <w:noProof/>
              </w:rPr>
              <w:t>配置管理计划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_Toc115690021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1A1C41A8" w14:textId="63549BDE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2" w:history="1">
            <w:r w:rsidR="0091772D" w:rsidRPr="009D4578">
              <w:rPr>
                <w:rStyle w:val="a3"/>
                <w:noProof/>
              </w:rPr>
              <w:t xml:space="preserve">6.2               </w:t>
            </w:r>
            <w:r w:rsidR="0091772D" w:rsidRPr="009D4578">
              <w:rPr>
                <w:rStyle w:val="a3"/>
                <w:noProof/>
              </w:rPr>
              <w:t>评估计划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_Toc115690022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11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90F830D" w14:textId="45F54C06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3" w:history="1">
            <w:r w:rsidR="0091772D" w:rsidRPr="009D4578">
              <w:rPr>
                <w:rStyle w:val="a3"/>
                <w:noProof/>
              </w:rPr>
              <w:t xml:space="preserve">6.3               </w:t>
            </w:r>
            <w:r w:rsidR="0091772D" w:rsidRPr="009D4578">
              <w:rPr>
                <w:rStyle w:val="a3"/>
                <w:noProof/>
              </w:rPr>
              <w:t>文档计划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_Toc115690023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73236C53" w14:textId="473BA407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4" w:history="1">
            <w:r w:rsidR="0091772D" w:rsidRPr="009D4578">
              <w:rPr>
                <w:rStyle w:val="a3"/>
                <w:noProof/>
              </w:rPr>
              <w:t xml:space="preserve">6.4               </w:t>
            </w:r>
            <w:r w:rsidR="0091772D" w:rsidRPr="009D4578">
              <w:rPr>
                <w:rStyle w:val="a3"/>
                <w:noProof/>
              </w:rPr>
              <w:t>质量保证计划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_Toc115690024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30FFADDB" w14:textId="7C5D54F2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5" w:history="1">
            <w:r w:rsidR="0091772D" w:rsidRPr="009D4578">
              <w:rPr>
                <w:rStyle w:val="a3"/>
                <w:noProof/>
              </w:rPr>
              <w:t xml:space="preserve">6.5               </w:t>
            </w:r>
            <w:r w:rsidR="0091772D" w:rsidRPr="009D4578">
              <w:rPr>
                <w:rStyle w:val="a3"/>
                <w:noProof/>
              </w:rPr>
              <w:t>问题解决计划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_Toc115690025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5BBD6E38" w14:textId="02ABDBFC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6" w:history="1">
            <w:r w:rsidR="0091772D" w:rsidRPr="009D4578">
              <w:rPr>
                <w:rStyle w:val="a3"/>
                <w:noProof/>
              </w:rPr>
              <w:t xml:space="preserve">6.6               </w:t>
            </w:r>
            <w:r w:rsidR="0091772D" w:rsidRPr="009D4578">
              <w:rPr>
                <w:rStyle w:val="a3"/>
                <w:noProof/>
              </w:rPr>
              <w:t>分包商管理计划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_Toc115690026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0D3A3503" w14:textId="0A31E1D5" w:rsidR="0091772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7" w:history="1">
            <w:r w:rsidR="0091772D" w:rsidRPr="009D4578">
              <w:rPr>
                <w:rStyle w:val="a3"/>
                <w:noProof/>
              </w:rPr>
              <w:t xml:space="preserve">6.7               </w:t>
            </w:r>
            <w:r w:rsidR="0091772D" w:rsidRPr="009D4578">
              <w:rPr>
                <w:rStyle w:val="a3"/>
                <w:noProof/>
              </w:rPr>
              <w:t>流程改进计划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_Toc115690027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0D105F54" w14:textId="7A53A2D1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8" w:history="1">
            <w:r w:rsidR="0091772D" w:rsidRPr="009D4578">
              <w:rPr>
                <w:rStyle w:val="a3"/>
                <w:noProof/>
              </w:rPr>
              <w:t xml:space="preserve">7.                  </w:t>
            </w:r>
            <w:r w:rsidR="0091772D" w:rsidRPr="009D4578">
              <w:rPr>
                <w:rStyle w:val="a3"/>
                <w:noProof/>
              </w:rPr>
              <w:t>其他计划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_Toc115690028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4825C593" w14:textId="6FF3B626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29" w:history="1">
            <w:r w:rsidR="0091772D" w:rsidRPr="009D4578">
              <w:rPr>
                <w:rStyle w:val="a3"/>
                <w:noProof/>
              </w:rPr>
              <w:t xml:space="preserve">8.                  </w:t>
            </w:r>
            <w:r w:rsidR="0091772D" w:rsidRPr="009D4578">
              <w:rPr>
                <w:rStyle w:val="a3"/>
                <w:noProof/>
              </w:rPr>
              <w:t>附录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_Toc115690029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6C196ABF" w14:textId="513AD8C9" w:rsidR="0091772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5690030" w:history="1">
            <w:r w:rsidR="0091772D" w:rsidRPr="009D4578">
              <w:rPr>
                <w:rStyle w:val="a3"/>
                <w:noProof/>
              </w:rPr>
              <w:t xml:space="preserve">9.                  </w:t>
            </w:r>
            <w:r w:rsidR="0091772D" w:rsidRPr="009D4578">
              <w:rPr>
                <w:rStyle w:val="a3"/>
                <w:noProof/>
              </w:rPr>
              <w:t>索引</w:t>
            </w:r>
            <w:r w:rsidR="0091772D">
              <w:rPr>
                <w:noProof/>
                <w:webHidden/>
              </w:rPr>
              <w:tab/>
            </w:r>
            <w:r w:rsidR="0091772D">
              <w:rPr>
                <w:noProof/>
                <w:webHidden/>
              </w:rPr>
              <w:fldChar w:fldCharType="begin"/>
            </w:r>
            <w:r w:rsidR="0091772D">
              <w:rPr>
                <w:noProof/>
                <w:webHidden/>
              </w:rPr>
              <w:instrText xml:space="preserve"> PAGEREF _Toc115690030 \h </w:instrText>
            </w:r>
            <w:r w:rsidR="0091772D">
              <w:rPr>
                <w:noProof/>
                <w:webHidden/>
              </w:rPr>
            </w:r>
            <w:r w:rsidR="0091772D">
              <w:rPr>
                <w:noProof/>
                <w:webHidden/>
              </w:rPr>
              <w:fldChar w:fldCharType="separate"/>
            </w:r>
            <w:r w:rsidR="0091772D">
              <w:rPr>
                <w:noProof/>
                <w:webHidden/>
              </w:rPr>
              <w:t>12</w:t>
            </w:r>
            <w:r w:rsidR="0091772D">
              <w:rPr>
                <w:noProof/>
                <w:webHidden/>
              </w:rPr>
              <w:fldChar w:fldCharType="end"/>
            </w:r>
          </w:hyperlink>
        </w:p>
        <w:p w14:paraId="2F2F5620" w14:textId="599B7DF8" w:rsidR="0091772D" w:rsidRDefault="0091772D">
          <w:r>
            <w:rPr>
              <w:b/>
              <w:bCs/>
              <w:lang w:val="zh-CN"/>
            </w:rPr>
            <w:fldChar w:fldCharType="end"/>
          </w:r>
        </w:p>
      </w:sdtContent>
    </w:sdt>
    <w:p w14:paraId="4C0ADA1C" w14:textId="77777777" w:rsidR="0091772D" w:rsidRDefault="0091772D">
      <w:pPr>
        <w:pStyle w:val="a9"/>
      </w:pPr>
    </w:p>
    <w:p w14:paraId="51611327" w14:textId="77777777" w:rsidR="0082761E" w:rsidRDefault="00A11AA0">
      <w:pPr>
        <w:pStyle w:val="a9"/>
      </w:pPr>
      <w:r>
        <w:br w:type="page"/>
      </w:r>
      <w:r>
        <w:lastRenderedPageBreak/>
        <w:t>软件开发计划</w:t>
      </w:r>
    </w:p>
    <w:p w14:paraId="14289EEE" w14:textId="77777777" w:rsidR="0082761E" w:rsidRDefault="00A11AA0">
      <w:pPr>
        <w:pStyle w:val="1"/>
        <w:ind w:left="0" w:firstLine="0"/>
      </w:pPr>
      <w:r>
        <w:t> </w:t>
      </w:r>
    </w:p>
    <w:p w14:paraId="7565C92E" w14:textId="77777777" w:rsidR="0082761E" w:rsidRDefault="00A11AA0">
      <w:pPr>
        <w:pStyle w:val="1"/>
      </w:pPr>
      <w:bookmarkStart w:id="0" w:name="1.__________________Introduction"/>
      <w:bookmarkStart w:id="1" w:name="_Toc115689982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  <w:bookmarkEnd w:id="1"/>
    </w:p>
    <w:p w14:paraId="382EC975" w14:textId="7043132E" w:rsidR="00B22B30" w:rsidRPr="00B22B30" w:rsidRDefault="00B22B30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B22B30">
        <w:rPr>
          <w:rFonts w:ascii="宋体" w:hAnsi="宋体" w:hint="eastAsia"/>
          <w:i w:val="0"/>
          <w:iCs w:val="0"/>
          <w:color w:val="auto"/>
          <w:sz w:val="24"/>
          <w:szCs w:val="24"/>
        </w:rPr>
        <w:t>A</w:t>
      </w:r>
      <w:r w:rsidRPr="00B22B30">
        <w:rPr>
          <w:rFonts w:ascii="宋体" w:hAnsi="宋体"/>
          <w:i w:val="0"/>
          <w:iCs w:val="0"/>
          <w:color w:val="auto"/>
          <w:sz w:val="24"/>
          <w:szCs w:val="24"/>
        </w:rPr>
        <w:t>TM</w:t>
      </w:r>
      <w:r w:rsidRPr="00B22B30">
        <w:rPr>
          <w:rFonts w:ascii="宋体" w:hAnsi="宋体" w:hint="eastAsia"/>
          <w:i w:val="0"/>
          <w:iCs w:val="0"/>
          <w:color w:val="auto"/>
          <w:sz w:val="24"/>
          <w:szCs w:val="24"/>
        </w:rPr>
        <w:t>模拟系统，是指应用软件系统来对用户的存取钱等需求进行自动化操作。使得一系列标准化，固定化流程的操作可以不借助人力来自动化完成。节约人力成本</w:t>
      </w:r>
    </w:p>
    <w:p w14:paraId="11E539C7" w14:textId="16A0E3A8" w:rsidR="00B22B30" w:rsidRDefault="00B22B30">
      <w:pPr>
        <w:pStyle w:val="infoblue"/>
      </w:pPr>
    </w:p>
    <w:p w14:paraId="354A5B54" w14:textId="77777777" w:rsidR="00B22B30" w:rsidRDefault="00B22B30">
      <w:pPr>
        <w:pStyle w:val="infoblue"/>
      </w:pPr>
    </w:p>
    <w:p w14:paraId="2BB488A9" w14:textId="77777777" w:rsidR="0082761E" w:rsidRDefault="00A11AA0">
      <w:pPr>
        <w:pStyle w:val="2"/>
      </w:pPr>
      <w:bookmarkStart w:id="2" w:name="1.1_______________Purpose"/>
      <w:bookmarkStart w:id="3" w:name="_Toc115689983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2"/>
      <w:bookmarkEnd w:id="3"/>
    </w:p>
    <w:p w14:paraId="5611EF92" w14:textId="3632DD20" w:rsidR="00B22B30" w:rsidRPr="00B22B30" w:rsidRDefault="00B22B30" w:rsidP="00B22B30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bookmarkStart w:id="4" w:name="1.2_______________Scope"/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收集控制项目时所需的所有信息。说明本A</w:t>
      </w:r>
      <w:r>
        <w:rPr>
          <w:rFonts w:ascii="宋体" w:hAnsi="宋体"/>
          <w:i w:val="0"/>
          <w:iCs w:val="0"/>
          <w:color w:val="auto"/>
          <w:sz w:val="24"/>
          <w:szCs w:val="24"/>
        </w:rPr>
        <w:t>TM</w:t>
      </w: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模拟系统的开发方法。供日后指导开发工作。</w:t>
      </w:r>
      <w:r w:rsidRPr="00B22B30">
        <w:rPr>
          <w:rFonts w:ascii="宋体" w:hAnsi="宋体"/>
          <w:i w:val="0"/>
          <w:iCs w:val="0"/>
          <w:color w:val="auto"/>
          <w:sz w:val="24"/>
          <w:szCs w:val="24"/>
        </w:rPr>
        <w:t xml:space="preserve"> </w:t>
      </w:r>
    </w:p>
    <w:p w14:paraId="3039B977" w14:textId="77777777" w:rsidR="0082761E" w:rsidRDefault="00A11AA0">
      <w:pPr>
        <w:pStyle w:val="2"/>
      </w:pPr>
      <w:bookmarkStart w:id="5" w:name="_Toc115689984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4"/>
      <w:bookmarkEnd w:id="5"/>
    </w:p>
    <w:p w14:paraId="5D57D11F" w14:textId="6C83C5C8" w:rsidR="00C27D12" w:rsidRDefault="00B22B30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本项目用于负责项目周期模型的需求分析，系统设计与原型编码阶段。</w:t>
      </w:r>
    </w:p>
    <w:p w14:paraId="16478045" w14:textId="77777777" w:rsidR="00B22B30" w:rsidRPr="00B22B30" w:rsidRDefault="00B22B30">
      <w:pPr>
        <w:pStyle w:val="infoblue"/>
      </w:pPr>
    </w:p>
    <w:p w14:paraId="0552B580" w14:textId="77777777" w:rsidR="0082761E" w:rsidRDefault="00A11AA0">
      <w:pPr>
        <w:pStyle w:val="2"/>
      </w:pPr>
      <w:bookmarkStart w:id="6" w:name="1.3_______________Definitions,_Acronyms_"/>
      <w:bookmarkStart w:id="7" w:name="_Toc115689985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6"/>
      <w:bookmarkEnd w:id="7"/>
    </w:p>
    <w:p w14:paraId="182CCCE7" w14:textId="14373E2E" w:rsidR="00C27D12" w:rsidRDefault="00B22B30">
      <w:pPr>
        <w:pStyle w:val="infoblue"/>
      </w:pP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暂无。</w:t>
      </w:r>
    </w:p>
    <w:p w14:paraId="78345435" w14:textId="77777777" w:rsidR="0082761E" w:rsidRDefault="00A11AA0">
      <w:pPr>
        <w:pStyle w:val="2"/>
      </w:pPr>
      <w:bookmarkStart w:id="8" w:name="1.4_______________References"/>
      <w:bookmarkStart w:id="9" w:name="_Toc115689986"/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引用</w:t>
      </w:r>
      <w:bookmarkEnd w:id="8"/>
      <w:bookmarkEnd w:id="9"/>
    </w:p>
    <w:p w14:paraId="69F1B13F" w14:textId="29F1BB7E" w:rsidR="0082761E" w:rsidRDefault="00A11AA0">
      <w:pPr>
        <w:pStyle w:val="infoblue"/>
        <w:ind w:left="1080" w:hanging="360"/>
      </w:pPr>
      <w:r>
        <w:t>迭代计划</w:t>
      </w:r>
    </w:p>
    <w:p w14:paraId="7829A044" w14:textId="79AAD672" w:rsidR="0082761E" w:rsidRDefault="00B87199">
      <w:pPr>
        <w:pStyle w:val="infoblue"/>
        <w:ind w:left="1080" w:hanging="360"/>
      </w:pPr>
      <w:r>
        <w:rPr>
          <w:rFonts w:hint="eastAsia"/>
        </w:rPr>
        <w:t>软件需求规约</w:t>
      </w:r>
    </w:p>
    <w:p w14:paraId="6FF63D7F" w14:textId="477BF676" w:rsidR="0082761E" w:rsidRDefault="00B87199">
      <w:pPr>
        <w:pStyle w:val="infoblue"/>
        <w:ind w:left="1080" w:hanging="360"/>
      </w:pPr>
      <w:r>
        <w:rPr>
          <w:rFonts w:hint="eastAsia"/>
        </w:rPr>
        <w:t>补充规约</w:t>
      </w:r>
    </w:p>
    <w:p w14:paraId="7B8596F9" w14:textId="5E0A90F6" w:rsidR="00B87199" w:rsidRDefault="00B87199">
      <w:pPr>
        <w:pStyle w:val="infoblue"/>
        <w:ind w:left="1080" w:hanging="360"/>
      </w:pPr>
      <w:r>
        <w:rPr>
          <w:rFonts w:hint="eastAsia"/>
        </w:rPr>
        <w:t>软件测试计划</w:t>
      </w:r>
      <w:r w:rsidR="002F0A2E">
        <w:rPr>
          <w:rFonts w:hint="eastAsia"/>
        </w:rPr>
        <w:t>（未形成）</w:t>
      </w:r>
    </w:p>
    <w:p w14:paraId="3C817E6D" w14:textId="6F56B485" w:rsidR="00B87199" w:rsidRDefault="00B87199">
      <w:pPr>
        <w:pStyle w:val="infoblue"/>
        <w:ind w:left="1080" w:hanging="360"/>
      </w:pPr>
      <w:r>
        <w:rPr>
          <w:rFonts w:hint="eastAsia"/>
        </w:rPr>
        <w:t>配置管理计划</w:t>
      </w:r>
      <w:r w:rsidR="002F0A2E">
        <w:rPr>
          <w:rFonts w:hint="eastAsia"/>
        </w:rPr>
        <w:t>（未形成）</w:t>
      </w:r>
    </w:p>
    <w:p w14:paraId="381B0B1E" w14:textId="6C583E10" w:rsidR="00B87199" w:rsidRDefault="00B87199">
      <w:pPr>
        <w:pStyle w:val="infoblue"/>
        <w:ind w:left="1080" w:hanging="360"/>
      </w:pPr>
      <w:r>
        <w:rPr>
          <w:rFonts w:hint="eastAsia"/>
        </w:rPr>
        <w:t>设计文档</w:t>
      </w:r>
      <w:r w:rsidR="002F0A2E">
        <w:rPr>
          <w:rFonts w:hint="eastAsia"/>
        </w:rPr>
        <w:t>（未形成）</w:t>
      </w:r>
    </w:p>
    <w:p w14:paraId="37AAA910" w14:textId="1051CD73" w:rsidR="00B87199" w:rsidRDefault="00B87199" w:rsidP="00B87199">
      <w:pPr>
        <w:pStyle w:val="infoblue"/>
        <w:ind w:left="1080" w:hanging="360"/>
      </w:pPr>
      <w:r>
        <w:rPr>
          <w:rFonts w:hint="eastAsia"/>
        </w:rPr>
        <w:t>软件测试设计</w:t>
      </w:r>
      <w:r w:rsidR="002F0A2E">
        <w:rPr>
          <w:rFonts w:hint="eastAsia"/>
        </w:rPr>
        <w:t>（未形成）</w:t>
      </w:r>
    </w:p>
    <w:p w14:paraId="22E06DC4" w14:textId="2D435BF7" w:rsidR="00B87199" w:rsidRDefault="00B87199" w:rsidP="00B87199">
      <w:pPr>
        <w:pStyle w:val="infoblue"/>
        <w:ind w:left="1080" w:hanging="360"/>
      </w:pPr>
      <w:r>
        <w:rPr>
          <w:rFonts w:hint="eastAsia"/>
        </w:rPr>
        <w:t>测试报告</w:t>
      </w:r>
      <w:r w:rsidR="002F0A2E">
        <w:rPr>
          <w:rFonts w:hint="eastAsia"/>
        </w:rPr>
        <w:t>（未形成）</w:t>
      </w:r>
    </w:p>
    <w:p w14:paraId="2310DB86" w14:textId="0C2BEC80" w:rsidR="00B87199" w:rsidRDefault="00B87199" w:rsidP="00B87199">
      <w:pPr>
        <w:pStyle w:val="infoblue"/>
        <w:ind w:left="1080" w:hanging="360"/>
      </w:pPr>
      <w:r>
        <w:rPr>
          <w:rFonts w:hint="eastAsia"/>
        </w:rPr>
        <w:t>配置库</w:t>
      </w:r>
      <w:r w:rsidR="002F0A2E">
        <w:rPr>
          <w:rFonts w:hint="eastAsia"/>
        </w:rPr>
        <w:t>（未形成）</w:t>
      </w:r>
    </w:p>
    <w:p w14:paraId="37F6A0C4" w14:textId="0C1C8ED8" w:rsidR="00B87199" w:rsidRDefault="00B87199" w:rsidP="00B87199">
      <w:pPr>
        <w:pStyle w:val="infoblue"/>
        <w:ind w:left="1080" w:hanging="360"/>
      </w:pPr>
      <w:r>
        <w:rPr>
          <w:rFonts w:hint="eastAsia"/>
        </w:rPr>
        <w:t>用户手册</w:t>
      </w:r>
      <w:r w:rsidR="002F0A2E">
        <w:rPr>
          <w:rFonts w:hint="eastAsia"/>
        </w:rPr>
        <w:t>（未形成）</w:t>
      </w:r>
    </w:p>
    <w:p w14:paraId="07BD4350" w14:textId="77777777" w:rsidR="0082761E" w:rsidRDefault="00A11AA0">
      <w:pPr>
        <w:pStyle w:val="2"/>
      </w:pPr>
      <w:bookmarkStart w:id="10" w:name="1.5_______________Overview"/>
      <w:bookmarkStart w:id="11" w:name="_Toc115689987"/>
      <w:r>
        <w:t>1.5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10"/>
      <w:bookmarkEnd w:id="11"/>
    </w:p>
    <w:p w14:paraId="7AC6272A" w14:textId="295DC6AF" w:rsidR="00D05132" w:rsidRDefault="00D05132" w:rsidP="00D05132">
      <w:pPr>
        <w:pStyle w:val="infoblue"/>
        <w:rPr>
          <w:i w:val="0"/>
          <w:iCs w:val="0"/>
          <w:color w:val="auto"/>
          <w:sz w:val="24"/>
          <w:szCs w:val="24"/>
        </w:rPr>
      </w:pPr>
      <w:bookmarkStart w:id="12" w:name="_Hlk115633479"/>
      <w:r w:rsidRPr="00D05132">
        <w:rPr>
          <w:rFonts w:hint="eastAsia"/>
          <w:i w:val="0"/>
          <w:iCs w:val="0"/>
          <w:color w:val="auto"/>
          <w:sz w:val="24"/>
          <w:szCs w:val="24"/>
        </w:rPr>
        <w:t>内容及文档组织：见目录</w:t>
      </w:r>
    </w:p>
    <w:p w14:paraId="0D9BE458" w14:textId="0CB5C062" w:rsidR="00B87199" w:rsidRPr="00D05132" w:rsidRDefault="00B87199" w:rsidP="00D05132">
      <w:pPr>
        <w:pStyle w:val="infoblue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>本文档为初版计划，后续会根据工程进度进行更新。</w:t>
      </w:r>
    </w:p>
    <w:p w14:paraId="67EB2F12" w14:textId="77777777" w:rsidR="0082761E" w:rsidRDefault="00A11AA0">
      <w:pPr>
        <w:pStyle w:val="1"/>
      </w:pPr>
      <w:bookmarkStart w:id="13" w:name="2.__________________Project_Overview"/>
      <w:bookmarkStart w:id="14" w:name="_Toc115689988"/>
      <w:bookmarkEnd w:id="12"/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项目概述</w:t>
      </w:r>
      <w:bookmarkEnd w:id="13"/>
      <w:bookmarkEnd w:id="14"/>
    </w:p>
    <w:p w14:paraId="4479B3D6" w14:textId="77777777" w:rsidR="0082761E" w:rsidRDefault="00A11AA0">
      <w:pPr>
        <w:pStyle w:val="2"/>
      </w:pPr>
      <w:bookmarkStart w:id="15" w:name="2.1_______________Project_Purpose,_Scope"/>
      <w:bookmarkStart w:id="16" w:name="_Toc115689989"/>
      <w:r>
        <w:t>2.1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项目的目的、规模和目标</w:t>
      </w:r>
      <w:bookmarkEnd w:id="15"/>
      <w:bookmarkEnd w:id="16"/>
    </w:p>
    <w:p w14:paraId="575F3CFD" w14:textId="77777777" w:rsidR="0006613A" w:rsidRDefault="0006613A" w:rsidP="0006613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目标：完成</w:t>
      </w:r>
      <w:r w:rsidRPr="00B22B30">
        <w:rPr>
          <w:rFonts w:ascii="宋体" w:hAnsi="宋体" w:hint="eastAsia"/>
          <w:i w:val="0"/>
          <w:iCs w:val="0"/>
          <w:color w:val="auto"/>
          <w:sz w:val="24"/>
          <w:szCs w:val="24"/>
        </w:rPr>
        <w:t>A</w:t>
      </w:r>
      <w:r w:rsidRPr="00B22B30">
        <w:rPr>
          <w:rFonts w:ascii="宋体" w:hAnsi="宋体"/>
          <w:i w:val="0"/>
          <w:iCs w:val="0"/>
          <w:color w:val="auto"/>
          <w:sz w:val="24"/>
          <w:szCs w:val="24"/>
        </w:rPr>
        <w:t>TM</w:t>
      </w:r>
      <w:r w:rsidRPr="00B22B30">
        <w:rPr>
          <w:rFonts w:ascii="宋体" w:hAnsi="宋体" w:hint="eastAsia"/>
          <w:i w:val="0"/>
          <w:iCs w:val="0"/>
          <w:color w:val="auto"/>
          <w:sz w:val="24"/>
          <w:szCs w:val="24"/>
        </w:rPr>
        <w:t>模拟系统，</w:t>
      </w: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实现无人干预的自动化存钱取钱查询等功能的系统。</w:t>
      </w:r>
    </w:p>
    <w:p w14:paraId="05F92121" w14:textId="09A2C9A7" w:rsidR="00C27D12" w:rsidRPr="0006613A" w:rsidRDefault="0006613A" w:rsidP="0006613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可交付的工件：各类开发文档，用户手册，软件系统。</w:t>
      </w:r>
    </w:p>
    <w:p w14:paraId="4EE5B17B" w14:textId="77777777" w:rsidR="0082761E" w:rsidRDefault="00A11AA0">
      <w:pPr>
        <w:pStyle w:val="2"/>
      </w:pPr>
      <w:bookmarkStart w:id="17" w:name="2.2_______________Assumptions_and_Constr"/>
      <w:bookmarkStart w:id="18" w:name="_Toc115689990"/>
      <w:r>
        <w:lastRenderedPageBreak/>
        <w:t>2.2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假设与约束</w:t>
      </w:r>
      <w:bookmarkEnd w:id="17"/>
      <w:bookmarkEnd w:id="18"/>
    </w:p>
    <w:p w14:paraId="43C28ACA" w14:textId="28C44CC6" w:rsidR="00B22B30" w:rsidRPr="00DD21EF" w:rsidRDefault="00DD21EF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假设：1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.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需求稳定 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2.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项目人员按时开发 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3.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项目中不会遇到无法解决的技术问题 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4.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无不可抗力的其他自然因素</w:t>
      </w:r>
    </w:p>
    <w:p w14:paraId="0E4AB95C" w14:textId="77777777" w:rsidR="00DD21EF" w:rsidRPr="00DD21EF" w:rsidRDefault="00DD21EF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约束：</w:t>
      </w:r>
    </w:p>
    <w:p w14:paraId="1292EF69" w14:textId="357371AA" w:rsidR="00DD21EF" w:rsidRPr="00DD21EF" w:rsidRDefault="00DD21EF" w:rsidP="00DD21EF">
      <w:pPr>
        <w:pStyle w:val="infoblue"/>
        <w:ind w:left="1440" w:firstLine="120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（1）预算：0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rmb</w:t>
      </w:r>
      <w:proofErr w:type="spellEnd"/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 xml:space="preserve"> </w:t>
      </w:r>
    </w:p>
    <w:p w14:paraId="0DC20779" w14:textId="28DC6219" w:rsidR="00DD21EF" w:rsidRPr="00DD21EF" w:rsidRDefault="00DD21EF" w:rsidP="00DD21EF">
      <w:pPr>
        <w:pStyle w:val="infoblue"/>
        <w:ind w:left="1320" w:firstLine="240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（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2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）人员：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6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人</w:t>
      </w:r>
    </w:p>
    <w:p w14:paraId="1BBA8F7C" w14:textId="29AC1CAB" w:rsidR="00DD21EF" w:rsidRPr="00DD21EF" w:rsidRDefault="00DD21EF" w:rsidP="00DD21EF">
      <w:pPr>
        <w:pStyle w:val="infoblue"/>
        <w:ind w:left="1440" w:firstLine="120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（3）设备：个人计算机 </w:t>
      </w:r>
      <w:r w:rsidRPr="00DD21EF">
        <w:rPr>
          <w:rFonts w:ascii="宋体" w:hAnsi="宋体"/>
          <w:i w:val="0"/>
          <w:iCs w:val="0"/>
          <w:color w:val="auto"/>
          <w:sz w:val="24"/>
          <w:szCs w:val="24"/>
        </w:rPr>
        <w:t>6</w:t>
      </w: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台</w:t>
      </w:r>
    </w:p>
    <w:p w14:paraId="040A1956" w14:textId="39D2B96F" w:rsidR="00DD21EF" w:rsidRPr="00DD21EF" w:rsidRDefault="00DD21EF" w:rsidP="00DD21EF">
      <w:pPr>
        <w:pStyle w:val="infoblue"/>
        <w:ind w:left="1440" w:firstLine="120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D21EF">
        <w:rPr>
          <w:rFonts w:ascii="宋体" w:hAnsi="宋体" w:hint="eastAsia"/>
          <w:i w:val="0"/>
          <w:iCs w:val="0"/>
          <w:color w:val="auto"/>
          <w:sz w:val="24"/>
          <w:szCs w:val="24"/>
        </w:rPr>
        <w:t>（4）时间：周内完成整个项目的开发及文档撰写</w:t>
      </w:r>
    </w:p>
    <w:p w14:paraId="2FDD5D8C" w14:textId="7736DD22" w:rsidR="0082761E" w:rsidRDefault="00A11AA0" w:rsidP="00322A81">
      <w:pPr>
        <w:pStyle w:val="2"/>
      </w:pPr>
      <w:bookmarkStart w:id="19" w:name="2.3_______________Project_Deliverables"/>
      <w:bookmarkStart w:id="20" w:name="_Toc115689991"/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项目的可交付工件</w:t>
      </w:r>
      <w:bookmarkEnd w:id="19"/>
      <w:bookmarkEnd w:id="20"/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98"/>
        <w:gridCol w:w="2398"/>
        <w:gridCol w:w="2399"/>
      </w:tblGrid>
      <w:tr w:rsidR="00152187" w14:paraId="790CA02A" w14:textId="77777777" w:rsidTr="00152187">
        <w:trPr>
          <w:trHeight w:val="407"/>
        </w:trPr>
        <w:tc>
          <w:tcPr>
            <w:tcW w:w="2398" w:type="dxa"/>
          </w:tcPr>
          <w:p w14:paraId="3B961A6C" w14:textId="366E7CCC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工件</w:t>
            </w:r>
          </w:p>
        </w:tc>
        <w:tc>
          <w:tcPr>
            <w:tcW w:w="2398" w:type="dxa"/>
          </w:tcPr>
          <w:p w14:paraId="08806559" w14:textId="0DF9A136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负责人</w:t>
            </w:r>
          </w:p>
        </w:tc>
        <w:tc>
          <w:tcPr>
            <w:tcW w:w="2399" w:type="dxa"/>
          </w:tcPr>
          <w:p w14:paraId="40BCBF14" w14:textId="261116EE" w:rsidR="00152187" w:rsidRPr="00A60183" w:rsidRDefault="00B8719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预计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提交时间</w:t>
            </w:r>
          </w:p>
        </w:tc>
      </w:tr>
      <w:tr w:rsidR="00152187" w14:paraId="1DA19C19" w14:textId="77777777" w:rsidTr="00152187">
        <w:trPr>
          <w:trHeight w:val="394"/>
        </w:trPr>
        <w:tc>
          <w:tcPr>
            <w:tcW w:w="2398" w:type="dxa"/>
          </w:tcPr>
          <w:p w14:paraId="74697533" w14:textId="0BCD0237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初始软件项目计划</w:t>
            </w:r>
          </w:p>
        </w:tc>
        <w:tc>
          <w:tcPr>
            <w:tcW w:w="2398" w:type="dxa"/>
          </w:tcPr>
          <w:p w14:paraId="0CC20ECE" w14:textId="627AE72A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曹伟</w:t>
            </w:r>
          </w:p>
        </w:tc>
        <w:tc>
          <w:tcPr>
            <w:tcW w:w="2399" w:type="dxa"/>
          </w:tcPr>
          <w:p w14:paraId="0BBEB042" w14:textId="22672EFE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152187" w14:paraId="330245E5" w14:textId="77777777" w:rsidTr="00152187">
        <w:trPr>
          <w:trHeight w:val="394"/>
        </w:trPr>
        <w:tc>
          <w:tcPr>
            <w:tcW w:w="2398" w:type="dxa"/>
          </w:tcPr>
          <w:p w14:paraId="5BEE3AA8" w14:textId="64D35C4C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软件需求规范</w:t>
            </w:r>
          </w:p>
        </w:tc>
        <w:tc>
          <w:tcPr>
            <w:tcW w:w="2398" w:type="dxa"/>
          </w:tcPr>
          <w:p w14:paraId="5D4D151F" w14:textId="383D72B4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刘臣邦</w:t>
            </w:r>
          </w:p>
        </w:tc>
        <w:tc>
          <w:tcPr>
            <w:tcW w:w="2399" w:type="dxa"/>
          </w:tcPr>
          <w:p w14:paraId="71303B26" w14:textId="226FFE50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152187" w14:paraId="43925B93" w14:textId="77777777" w:rsidTr="00152187">
        <w:trPr>
          <w:trHeight w:val="394"/>
        </w:trPr>
        <w:tc>
          <w:tcPr>
            <w:tcW w:w="2398" w:type="dxa"/>
          </w:tcPr>
          <w:p w14:paraId="7940252D" w14:textId="7F56E2CA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用户界面原型</w:t>
            </w:r>
          </w:p>
        </w:tc>
        <w:tc>
          <w:tcPr>
            <w:tcW w:w="2398" w:type="dxa"/>
          </w:tcPr>
          <w:p w14:paraId="2CDF1806" w14:textId="3F30E136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薄晓磊</w:t>
            </w:r>
          </w:p>
        </w:tc>
        <w:tc>
          <w:tcPr>
            <w:tcW w:w="2399" w:type="dxa"/>
          </w:tcPr>
          <w:p w14:paraId="05A96E95" w14:textId="4F5D70DC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152187" w14:paraId="1ED1B686" w14:textId="77777777" w:rsidTr="00152187">
        <w:trPr>
          <w:trHeight w:val="394"/>
        </w:trPr>
        <w:tc>
          <w:tcPr>
            <w:tcW w:w="2398" w:type="dxa"/>
          </w:tcPr>
          <w:p w14:paraId="58751848" w14:textId="1CEDC70F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详细软件项目计划</w:t>
            </w:r>
          </w:p>
        </w:tc>
        <w:tc>
          <w:tcPr>
            <w:tcW w:w="2398" w:type="dxa"/>
          </w:tcPr>
          <w:p w14:paraId="1F316FC8" w14:textId="3A11D349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曹伟</w:t>
            </w:r>
          </w:p>
        </w:tc>
        <w:tc>
          <w:tcPr>
            <w:tcW w:w="2399" w:type="dxa"/>
          </w:tcPr>
          <w:p w14:paraId="469A0C2B" w14:textId="69853206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0.20</w:t>
            </w:r>
          </w:p>
        </w:tc>
      </w:tr>
      <w:tr w:rsidR="00152187" w14:paraId="7AA97480" w14:textId="77777777" w:rsidTr="00152187">
        <w:trPr>
          <w:trHeight w:val="394"/>
        </w:trPr>
        <w:tc>
          <w:tcPr>
            <w:tcW w:w="2398" w:type="dxa"/>
          </w:tcPr>
          <w:p w14:paraId="60D00226" w14:textId="214FE9C5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软件测试计划</w:t>
            </w:r>
          </w:p>
        </w:tc>
        <w:tc>
          <w:tcPr>
            <w:tcW w:w="2398" w:type="dxa"/>
          </w:tcPr>
          <w:p w14:paraId="26EF4D4A" w14:textId="4C695120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张天</w:t>
            </w:r>
            <w:proofErr w:type="gramStart"/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2399" w:type="dxa"/>
          </w:tcPr>
          <w:p w14:paraId="4574CF6C" w14:textId="65841840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0.18</w:t>
            </w:r>
          </w:p>
        </w:tc>
      </w:tr>
      <w:tr w:rsidR="00152187" w14:paraId="36F5A8C7" w14:textId="77777777" w:rsidTr="00152187">
        <w:trPr>
          <w:trHeight w:val="381"/>
        </w:trPr>
        <w:tc>
          <w:tcPr>
            <w:tcW w:w="2398" w:type="dxa"/>
          </w:tcPr>
          <w:p w14:paraId="51E75D0B" w14:textId="6DF0EBD5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配置管理计划</w:t>
            </w:r>
          </w:p>
        </w:tc>
        <w:tc>
          <w:tcPr>
            <w:tcW w:w="2398" w:type="dxa"/>
          </w:tcPr>
          <w:p w14:paraId="33E9434B" w14:textId="02C1F148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宋涛</w:t>
            </w:r>
          </w:p>
        </w:tc>
        <w:tc>
          <w:tcPr>
            <w:tcW w:w="2399" w:type="dxa"/>
          </w:tcPr>
          <w:p w14:paraId="16C754FD" w14:textId="134E9773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0.18</w:t>
            </w:r>
          </w:p>
        </w:tc>
      </w:tr>
      <w:tr w:rsidR="00152187" w14:paraId="50759701" w14:textId="77777777" w:rsidTr="00152187">
        <w:trPr>
          <w:trHeight w:val="381"/>
        </w:trPr>
        <w:tc>
          <w:tcPr>
            <w:tcW w:w="2398" w:type="dxa"/>
          </w:tcPr>
          <w:p w14:paraId="054B2169" w14:textId="2899353E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设计文档</w:t>
            </w:r>
          </w:p>
        </w:tc>
        <w:tc>
          <w:tcPr>
            <w:tcW w:w="2398" w:type="dxa"/>
          </w:tcPr>
          <w:p w14:paraId="2E4D6175" w14:textId="0C16019D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杨旭</w:t>
            </w:r>
          </w:p>
        </w:tc>
        <w:tc>
          <w:tcPr>
            <w:tcW w:w="2399" w:type="dxa"/>
          </w:tcPr>
          <w:p w14:paraId="69A094B3" w14:textId="46A423D6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</w:t>
            </w:r>
          </w:p>
        </w:tc>
      </w:tr>
      <w:tr w:rsidR="00152187" w14:paraId="5D312338" w14:textId="77777777" w:rsidTr="00152187">
        <w:trPr>
          <w:trHeight w:val="381"/>
        </w:trPr>
        <w:tc>
          <w:tcPr>
            <w:tcW w:w="2398" w:type="dxa"/>
          </w:tcPr>
          <w:p w14:paraId="1C3C8C87" w14:textId="6A763B2B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ATM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模拟系统原型</w:t>
            </w:r>
          </w:p>
        </w:tc>
        <w:tc>
          <w:tcPr>
            <w:tcW w:w="2398" w:type="dxa"/>
          </w:tcPr>
          <w:p w14:paraId="59E7C725" w14:textId="5AA8C537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全组开发人员</w:t>
            </w:r>
          </w:p>
        </w:tc>
        <w:tc>
          <w:tcPr>
            <w:tcW w:w="2399" w:type="dxa"/>
          </w:tcPr>
          <w:p w14:paraId="2BCFC7CF" w14:textId="75370193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1.5</w:t>
            </w:r>
          </w:p>
        </w:tc>
      </w:tr>
      <w:tr w:rsidR="00152187" w14:paraId="192AFCC3" w14:textId="77777777" w:rsidTr="00152187">
        <w:trPr>
          <w:trHeight w:val="381"/>
        </w:trPr>
        <w:tc>
          <w:tcPr>
            <w:tcW w:w="2398" w:type="dxa"/>
          </w:tcPr>
          <w:p w14:paraId="4A2EE47E" w14:textId="59C369C3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软件测试设计</w:t>
            </w:r>
          </w:p>
        </w:tc>
        <w:tc>
          <w:tcPr>
            <w:tcW w:w="2398" w:type="dxa"/>
          </w:tcPr>
          <w:p w14:paraId="04009B88" w14:textId="64EA22C3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张天</w:t>
            </w:r>
            <w:proofErr w:type="gramStart"/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2399" w:type="dxa"/>
          </w:tcPr>
          <w:p w14:paraId="265B5725" w14:textId="59FFF4C1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1.15</w:t>
            </w:r>
          </w:p>
        </w:tc>
      </w:tr>
      <w:tr w:rsidR="00152187" w14:paraId="2F04F723" w14:textId="77777777" w:rsidTr="00152187">
        <w:trPr>
          <w:trHeight w:val="381"/>
        </w:trPr>
        <w:tc>
          <w:tcPr>
            <w:tcW w:w="2398" w:type="dxa"/>
          </w:tcPr>
          <w:p w14:paraId="212F81E9" w14:textId="48065B09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测试报告</w:t>
            </w:r>
          </w:p>
        </w:tc>
        <w:tc>
          <w:tcPr>
            <w:tcW w:w="2398" w:type="dxa"/>
          </w:tcPr>
          <w:p w14:paraId="36977C8B" w14:textId="10FD1F53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张天</w:t>
            </w:r>
            <w:proofErr w:type="gramStart"/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2399" w:type="dxa"/>
          </w:tcPr>
          <w:p w14:paraId="6C91C379" w14:textId="4375AD62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1.29</w:t>
            </w:r>
          </w:p>
        </w:tc>
      </w:tr>
      <w:tr w:rsidR="00152187" w14:paraId="62524106" w14:textId="77777777" w:rsidTr="00152187">
        <w:trPr>
          <w:trHeight w:val="381"/>
        </w:trPr>
        <w:tc>
          <w:tcPr>
            <w:tcW w:w="2398" w:type="dxa"/>
          </w:tcPr>
          <w:p w14:paraId="6C89CF0E" w14:textId="2FFDF9FC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配置库</w:t>
            </w:r>
          </w:p>
        </w:tc>
        <w:tc>
          <w:tcPr>
            <w:tcW w:w="2398" w:type="dxa"/>
          </w:tcPr>
          <w:p w14:paraId="7DD94804" w14:textId="290E2FE5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宋涛</w:t>
            </w:r>
          </w:p>
        </w:tc>
        <w:tc>
          <w:tcPr>
            <w:tcW w:w="2399" w:type="dxa"/>
          </w:tcPr>
          <w:p w14:paraId="13ACAC14" w14:textId="15700ADD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1.30</w:t>
            </w:r>
          </w:p>
        </w:tc>
      </w:tr>
      <w:tr w:rsidR="00152187" w14:paraId="4E482FD9" w14:textId="77777777" w:rsidTr="00152187">
        <w:trPr>
          <w:trHeight w:val="381"/>
        </w:trPr>
        <w:tc>
          <w:tcPr>
            <w:tcW w:w="2398" w:type="dxa"/>
          </w:tcPr>
          <w:p w14:paraId="08956125" w14:textId="30B14A10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A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TM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模拟系统（成品）</w:t>
            </w:r>
          </w:p>
        </w:tc>
        <w:tc>
          <w:tcPr>
            <w:tcW w:w="2398" w:type="dxa"/>
          </w:tcPr>
          <w:p w14:paraId="65BC7360" w14:textId="647CD890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全组人员</w:t>
            </w:r>
          </w:p>
        </w:tc>
        <w:tc>
          <w:tcPr>
            <w:tcW w:w="2399" w:type="dxa"/>
          </w:tcPr>
          <w:p w14:paraId="09A306CA" w14:textId="21143534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2.1</w:t>
            </w:r>
          </w:p>
        </w:tc>
      </w:tr>
      <w:tr w:rsidR="00152187" w14:paraId="15C38097" w14:textId="77777777" w:rsidTr="00152187">
        <w:trPr>
          <w:trHeight w:val="381"/>
        </w:trPr>
        <w:tc>
          <w:tcPr>
            <w:tcW w:w="2398" w:type="dxa"/>
          </w:tcPr>
          <w:p w14:paraId="42608813" w14:textId="691D36CD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用户手册</w:t>
            </w:r>
          </w:p>
        </w:tc>
        <w:tc>
          <w:tcPr>
            <w:tcW w:w="2398" w:type="dxa"/>
          </w:tcPr>
          <w:p w14:paraId="0C511E7E" w14:textId="72C4EBDA" w:rsidR="00152187" w:rsidRPr="00A60183" w:rsidRDefault="00152187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薄晓磊</w:t>
            </w:r>
          </w:p>
        </w:tc>
        <w:tc>
          <w:tcPr>
            <w:tcW w:w="2399" w:type="dxa"/>
          </w:tcPr>
          <w:p w14:paraId="1F0B763B" w14:textId="291A410B" w:rsidR="00152187" w:rsidRPr="00A60183" w:rsidRDefault="00A6018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="00152187"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="00152187"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2.5</w:t>
            </w:r>
          </w:p>
        </w:tc>
      </w:tr>
    </w:tbl>
    <w:p w14:paraId="04D0D135" w14:textId="77777777" w:rsidR="00152187" w:rsidRDefault="00152187">
      <w:pPr>
        <w:pStyle w:val="infoblue"/>
      </w:pPr>
    </w:p>
    <w:p w14:paraId="5A5A8F29" w14:textId="77777777" w:rsidR="0082761E" w:rsidRDefault="00A11AA0">
      <w:pPr>
        <w:pStyle w:val="2"/>
      </w:pPr>
      <w:bookmarkStart w:id="21" w:name="2.4_______________Evolution_of_the_Softw"/>
      <w:bookmarkStart w:id="22" w:name="_Toc115689992"/>
      <w:r>
        <w:t>2.4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软件开发计划的演进</w:t>
      </w:r>
      <w:bookmarkEnd w:id="21"/>
      <w:bookmarkEnd w:id="22"/>
    </w:p>
    <w:p w14:paraId="7DE28465" w14:textId="48BDC475" w:rsidR="00784022" w:rsidRDefault="00784022">
      <w:pPr>
        <w:pStyle w:val="infoblue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076"/>
        <w:gridCol w:w="3147"/>
        <w:gridCol w:w="1974"/>
      </w:tblGrid>
      <w:tr w:rsidR="009B7054" w14:paraId="30DAF9EA" w14:textId="77777777" w:rsidTr="009B70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E3D3" w14:textId="29609A95" w:rsidR="00784022" w:rsidRDefault="00B87199" w:rsidP="00CF4E79">
            <w:pPr>
              <w:pStyle w:val="tabletext"/>
              <w:jc w:val="center"/>
            </w:pPr>
            <w:r>
              <w:rPr>
                <w:rFonts w:hint="eastAsia"/>
              </w:rPr>
              <w:t>预计时间</w:t>
            </w:r>
          </w:p>
        </w:tc>
        <w:tc>
          <w:tcPr>
            <w:tcW w:w="10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511E3" w14:textId="77777777" w:rsidR="00784022" w:rsidRDefault="00784022" w:rsidP="00CF4E79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EB3D" w14:textId="482AD47F" w:rsidR="00784022" w:rsidRDefault="00B87199" w:rsidP="00CF4E79">
            <w:pPr>
              <w:pStyle w:val="tabletext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385C" w14:textId="77777777" w:rsidR="00784022" w:rsidRDefault="00784022" w:rsidP="00CF4E79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9B7054" w14:paraId="1BF511B8" w14:textId="77777777" w:rsidTr="009B7054">
        <w:tc>
          <w:tcPr>
            <w:tcW w:w="2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4D57" w14:textId="7582DDB3" w:rsidR="00784022" w:rsidRDefault="00B87199" w:rsidP="00CF4E79">
            <w:pPr>
              <w:pStyle w:val="tabletext"/>
            </w:pPr>
            <w:r>
              <w:t>2022.</w:t>
            </w:r>
            <w:r>
              <w:rPr>
                <w:rFonts w:hint="eastAsia"/>
              </w:rPr>
              <w:t>1</w:t>
            </w:r>
            <w:r>
              <w:t>0.4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D972" w14:textId="77777777" w:rsidR="00784022" w:rsidRDefault="00784022" w:rsidP="00CF4E79">
            <w:pPr>
              <w:pStyle w:val="tabletext"/>
            </w:pPr>
            <w:r>
              <w:t>&lt;1.0&gt;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D842" w14:textId="59775808" w:rsidR="00784022" w:rsidRDefault="00784022" w:rsidP="00CF4E79">
            <w:pPr>
              <w:pStyle w:val="tabletext"/>
            </w:pPr>
            <w:r>
              <w:t>&lt;</w:t>
            </w:r>
            <w:r w:rsidR="009B7054">
              <w:rPr>
                <w:rFonts w:hint="eastAsia"/>
              </w:rPr>
              <w:t>启动初始文档</w:t>
            </w:r>
            <w:r>
              <w:t>&gt;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440C1" w14:textId="77777777" w:rsidR="00784022" w:rsidRDefault="00784022" w:rsidP="00CF4E79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曹伟</w:t>
            </w:r>
            <w:r>
              <w:t>&gt;</w:t>
            </w:r>
          </w:p>
        </w:tc>
      </w:tr>
      <w:tr w:rsidR="009B7054" w14:paraId="1620B036" w14:textId="77777777" w:rsidTr="009B7054">
        <w:tc>
          <w:tcPr>
            <w:tcW w:w="2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57F03" w14:textId="1589575B" w:rsidR="00784022" w:rsidRDefault="00784022" w:rsidP="00CF4E79">
            <w:pPr>
              <w:pStyle w:val="tabletext"/>
            </w:pPr>
            <w:r>
              <w:t> </w:t>
            </w:r>
            <w:r w:rsidR="00B87199">
              <w:t>2022.10.20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64E4A" w14:textId="55E0A25A" w:rsidR="00784022" w:rsidRDefault="00784022" w:rsidP="00CF4E79">
            <w:pPr>
              <w:pStyle w:val="tabletext"/>
            </w:pPr>
            <w:r>
              <w:t> </w:t>
            </w:r>
            <w:r w:rsidR="00B87199">
              <w:t>&lt;2.0&gt;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934" w14:textId="7D0AF6BB" w:rsidR="00784022" w:rsidRDefault="00784022" w:rsidP="00CF4E79">
            <w:pPr>
              <w:pStyle w:val="tabletext"/>
            </w:pPr>
            <w:r>
              <w:t> </w:t>
            </w:r>
            <w:r w:rsidR="009B7054">
              <w:rPr>
                <w:rFonts w:hint="eastAsia"/>
              </w:rPr>
              <w:t>&lt;</w:t>
            </w:r>
            <w:r w:rsidR="009B7054">
              <w:rPr>
                <w:rFonts w:hint="eastAsia"/>
              </w:rPr>
              <w:t>详细计划文档</w:t>
            </w:r>
            <w:r w:rsidR="009B7054">
              <w:t>&gt;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6BD6" w14:textId="640A2D7F" w:rsidR="00784022" w:rsidRDefault="00784022" w:rsidP="00CF4E79">
            <w:pPr>
              <w:pStyle w:val="tabletext"/>
            </w:pPr>
            <w:r>
              <w:t> </w:t>
            </w:r>
            <w:r w:rsidR="009B7054">
              <w:rPr>
                <w:rFonts w:hint="eastAsia"/>
              </w:rPr>
              <w:t>&lt;</w:t>
            </w:r>
            <w:r w:rsidR="009B7054">
              <w:rPr>
                <w:rFonts w:hint="eastAsia"/>
              </w:rPr>
              <w:t>曹伟</w:t>
            </w:r>
            <w:r w:rsidR="009B7054">
              <w:t>&gt;</w:t>
            </w:r>
          </w:p>
        </w:tc>
      </w:tr>
      <w:tr w:rsidR="009B7054" w14:paraId="566D57C5" w14:textId="77777777" w:rsidTr="009B7054">
        <w:tc>
          <w:tcPr>
            <w:tcW w:w="2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B552" w14:textId="6210A47E" w:rsidR="00784022" w:rsidRDefault="00784022" w:rsidP="00CF4E79">
            <w:pPr>
              <w:pStyle w:val="tabletext"/>
            </w:pPr>
            <w:r>
              <w:t> </w:t>
            </w:r>
            <w:r w:rsidR="00B87199">
              <w:t>2022.11.30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0359" w14:textId="365F3AF5" w:rsidR="00784022" w:rsidRDefault="00784022" w:rsidP="00CF4E79">
            <w:pPr>
              <w:pStyle w:val="tabletext"/>
            </w:pPr>
            <w:r>
              <w:t> </w:t>
            </w:r>
            <w:r w:rsidR="00B87199">
              <w:rPr>
                <w:rFonts w:hint="eastAsia"/>
              </w:rPr>
              <w:t>&lt;</w:t>
            </w:r>
            <w:r w:rsidR="00B87199">
              <w:t>3.0&gt;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5136" w14:textId="6643189B" w:rsidR="00784022" w:rsidRDefault="00784022" w:rsidP="00CF4E79">
            <w:pPr>
              <w:pStyle w:val="tabletext"/>
            </w:pPr>
            <w:r>
              <w:t> </w:t>
            </w:r>
            <w:r w:rsidR="009B7054">
              <w:t>&lt;</w:t>
            </w:r>
            <w:r w:rsidR="009B7054">
              <w:rPr>
                <w:rFonts w:hint="eastAsia"/>
              </w:rPr>
              <w:t>产品化后的文档</w:t>
            </w:r>
            <w:r w:rsidR="009B7054">
              <w:t>&gt;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66353" w14:textId="323C3DDC" w:rsidR="00784022" w:rsidRDefault="00784022" w:rsidP="00CF4E79">
            <w:pPr>
              <w:pStyle w:val="tabletext"/>
            </w:pPr>
            <w:r>
              <w:t> </w:t>
            </w:r>
            <w:r w:rsidR="009B7054">
              <w:t>&lt;</w:t>
            </w:r>
            <w:r w:rsidR="009B7054">
              <w:rPr>
                <w:rFonts w:hint="eastAsia"/>
              </w:rPr>
              <w:t>曹伟</w:t>
            </w:r>
            <w:r w:rsidR="009B7054">
              <w:t>&gt;</w:t>
            </w:r>
          </w:p>
        </w:tc>
      </w:tr>
    </w:tbl>
    <w:p w14:paraId="3326A09C" w14:textId="49C1D73F" w:rsidR="00784022" w:rsidRDefault="00784022">
      <w:pPr>
        <w:pStyle w:val="infoblue"/>
      </w:pPr>
    </w:p>
    <w:p w14:paraId="2C6B75D6" w14:textId="77777777" w:rsidR="00784022" w:rsidRDefault="00784022">
      <w:pPr>
        <w:pStyle w:val="infoblue"/>
      </w:pPr>
    </w:p>
    <w:p w14:paraId="439846A1" w14:textId="77777777" w:rsidR="0082761E" w:rsidRDefault="00A11AA0">
      <w:pPr>
        <w:pStyle w:val="1"/>
      </w:pPr>
      <w:bookmarkStart w:id="23" w:name="3.__________________Project_Organization"/>
      <w:bookmarkStart w:id="24" w:name="_Toc115689993"/>
      <w:r>
        <w:lastRenderedPageBreak/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项目组织</w:t>
      </w:r>
      <w:bookmarkEnd w:id="23"/>
      <w:bookmarkEnd w:id="24"/>
    </w:p>
    <w:p w14:paraId="2BBEDD40" w14:textId="2D1B1338" w:rsidR="0082761E" w:rsidRDefault="00A11AA0" w:rsidP="00322A81">
      <w:pPr>
        <w:pStyle w:val="2"/>
      </w:pPr>
      <w:bookmarkStart w:id="25" w:name="3.1_______________Organizational_Structu"/>
      <w:bookmarkStart w:id="26" w:name="_Toc115689994"/>
      <w:r>
        <w:t>3.1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组织结构</w:t>
      </w:r>
      <w:bookmarkEnd w:id="25"/>
      <w:bookmarkEnd w:id="26"/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506"/>
        <w:gridCol w:w="2535"/>
        <w:gridCol w:w="2535"/>
      </w:tblGrid>
      <w:tr w:rsidR="00D77DA2" w14:paraId="3E83A36E" w14:textId="77777777" w:rsidTr="00D77DA2">
        <w:tc>
          <w:tcPr>
            <w:tcW w:w="2586" w:type="dxa"/>
          </w:tcPr>
          <w:p w14:paraId="564FD406" w14:textId="0831129C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项目组织</w:t>
            </w:r>
          </w:p>
        </w:tc>
        <w:tc>
          <w:tcPr>
            <w:tcW w:w="2608" w:type="dxa"/>
          </w:tcPr>
          <w:p w14:paraId="4F85D09B" w14:textId="7F8FB608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人员</w:t>
            </w:r>
          </w:p>
        </w:tc>
        <w:tc>
          <w:tcPr>
            <w:tcW w:w="2608" w:type="dxa"/>
          </w:tcPr>
          <w:p w14:paraId="5BA0AFC3" w14:textId="267FCAC4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说明</w:t>
            </w:r>
          </w:p>
        </w:tc>
      </w:tr>
      <w:tr w:rsidR="00D77DA2" w14:paraId="375E56AF" w14:textId="77777777" w:rsidTr="00D77DA2">
        <w:tc>
          <w:tcPr>
            <w:tcW w:w="2586" w:type="dxa"/>
          </w:tcPr>
          <w:p w14:paraId="5B2199C3" w14:textId="256D8D53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项目管理组</w:t>
            </w:r>
          </w:p>
        </w:tc>
        <w:tc>
          <w:tcPr>
            <w:tcW w:w="2608" w:type="dxa"/>
          </w:tcPr>
          <w:p w14:paraId="3314AFC6" w14:textId="4027424C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曹伟</w:t>
            </w:r>
          </w:p>
        </w:tc>
        <w:tc>
          <w:tcPr>
            <w:tcW w:w="2608" w:type="dxa"/>
          </w:tcPr>
          <w:p w14:paraId="3BA801EB" w14:textId="2A41975D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执行项目管理与跟进，对项目实施负全部责任</w:t>
            </w:r>
          </w:p>
        </w:tc>
      </w:tr>
      <w:tr w:rsidR="00D77DA2" w14:paraId="7220BC14" w14:textId="77777777" w:rsidTr="00D77DA2">
        <w:tc>
          <w:tcPr>
            <w:tcW w:w="2586" w:type="dxa"/>
          </w:tcPr>
          <w:p w14:paraId="26A5091E" w14:textId="604ABD3D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需求管理组</w:t>
            </w:r>
          </w:p>
        </w:tc>
        <w:tc>
          <w:tcPr>
            <w:tcW w:w="2608" w:type="dxa"/>
          </w:tcPr>
          <w:p w14:paraId="245B9A71" w14:textId="76AFCD84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刘臣邦</w:t>
            </w:r>
          </w:p>
        </w:tc>
        <w:tc>
          <w:tcPr>
            <w:tcW w:w="2608" w:type="dxa"/>
          </w:tcPr>
          <w:p w14:paraId="6940B305" w14:textId="6EB3486B" w:rsidR="00A60183" w:rsidRPr="00D77DA2" w:rsidRDefault="00D77DA2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负责对需求基线和需求变更进行管理</w:t>
            </w:r>
          </w:p>
        </w:tc>
      </w:tr>
      <w:tr w:rsidR="00D77DA2" w14:paraId="233BD8EC" w14:textId="77777777" w:rsidTr="00D77DA2">
        <w:tc>
          <w:tcPr>
            <w:tcW w:w="2586" w:type="dxa"/>
          </w:tcPr>
          <w:p w14:paraId="393047E6" w14:textId="092C6E26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质量保证组</w:t>
            </w:r>
          </w:p>
        </w:tc>
        <w:tc>
          <w:tcPr>
            <w:tcW w:w="2608" w:type="dxa"/>
          </w:tcPr>
          <w:p w14:paraId="0C43119C" w14:textId="646E4CC2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张天</w:t>
            </w:r>
            <w:proofErr w:type="gramStart"/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2608" w:type="dxa"/>
          </w:tcPr>
          <w:p w14:paraId="040732FD" w14:textId="2879E3FF" w:rsidR="00A60183" w:rsidRPr="00D77DA2" w:rsidRDefault="00D77DA2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执行软件项目测试过程，执行项目产品的测试</w:t>
            </w:r>
          </w:p>
        </w:tc>
      </w:tr>
      <w:tr w:rsidR="00D77DA2" w14:paraId="1D77F357" w14:textId="77777777" w:rsidTr="00D77DA2">
        <w:tc>
          <w:tcPr>
            <w:tcW w:w="2586" w:type="dxa"/>
          </w:tcPr>
          <w:p w14:paraId="01CDF4C6" w14:textId="57A4F6B2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配置管理组</w:t>
            </w:r>
          </w:p>
        </w:tc>
        <w:tc>
          <w:tcPr>
            <w:tcW w:w="2608" w:type="dxa"/>
          </w:tcPr>
          <w:p w14:paraId="5533F684" w14:textId="46CB24A5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宋涛</w:t>
            </w:r>
          </w:p>
        </w:tc>
        <w:tc>
          <w:tcPr>
            <w:tcW w:w="2608" w:type="dxa"/>
          </w:tcPr>
          <w:p w14:paraId="458514B3" w14:textId="43EEACCF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负责</w:t>
            </w:r>
            <w:r w:rsidR="00D77DA2"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产品版本配置管理，负责配置</w:t>
            </w:r>
            <w:proofErr w:type="gramStart"/>
            <w:r w:rsidR="00D77DA2"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库状态</w:t>
            </w:r>
            <w:proofErr w:type="gramEnd"/>
            <w:r w:rsidR="00D77DA2"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报告</w:t>
            </w:r>
          </w:p>
        </w:tc>
      </w:tr>
      <w:tr w:rsidR="00D77DA2" w14:paraId="663FC7DD" w14:textId="77777777" w:rsidTr="00D77DA2">
        <w:tc>
          <w:tcPr>
            <w:tcW w:w="2586" w:type="dxa"/>
          </w:tcPr>
          <w:p w14:paraId="49FD9460" w14:textId="78A2E949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软件工程组</w:t>
            </w:r>
          </w:p>
        </w:tc>
        <w:tc>
          <w:tcPr>
            <w:tcW w:w="2608" w:type="dxa"/>
          </w:tcPr>
          <w:p w14:paraId="2031FB06" w14:textId="78A77F5A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杨旭、薄晓磊</w:t>
            </w:r>
          </w:p>
        </w:tc>
        <w:tc>
          <w:tcPr>
            <w:tcW w:w="2608" w:type="dxa"/>
          </w:tcPr>
          <w:p w14:paraId="3877C7FB" w14:textId="67BB6CEF" w:rsidR="00A60183" w:rsidRPr="00D77DA2" w:rsidRDefault="00A60183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D77DA2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负责软件开发与维护</w:t>
            </w:r>
          </w:p>
        </w:tc>
      </w:tr>
    </w:tbl>
    <w:p w14:paraId="19B7E02B" w14:textId="77777777" w:rsidR="00A60183" w:rsidRDefault="00A60183" w:rsidP="00322A81">
      <w:pPr>
        <w:pStyle w:val="infoblue"/>
        <w:ind w:left="0"/>
      </w:pPr>
    </w:p>
    <w:p w14:paraId="4501B14F" w14:textId="247C6940" w:rsidR="00D77DA2" w:rsidRPr="00322A81" w:rsidRDefault="00A11AA0" w:rsidP="00322A81">
      <w:pPr>
        <w:pStyle w:val="2"/>
      </w:pPr>
      <w:bookmarkStart w:id="27" w:name="3.2_______________External_Interfaces"/>
      <w:bookmarkStart w:id="28" w:name="_Toc115689995"/>
      <w:r>
        <w:t>3.2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外部接口</w:t>
      </w:r>
      <w:bookmarkEnd w:id="27"/>
      <w:bookmarkEnd w:id="28"/>
    </w:p>
    <w:p w14:paraId="61535FA2" w14:textId="5EB44681" w:rsidR="00D77DA2" w:rsidRPr="00D77DA2" w:rsidRDefault="00D77DA2">
      <w:pPr>
        <w:pStyle w:val="infoblue"/>
        <w:rPr>
          <w:i w:val="0"/>
          <w:iCs w:val="0"/>
          <w:color w:val="auto"/>
          <w:sz w:val="24"/>
          <w:szCs w:val="24"/>
        </w:rPr>
      </w:pPr>
      <w:r w:rsidRPr="00D77DA2">
        <w:rPr>
          <w:rFonts w:hint="eastAsia"/>
          <w:i w:val="0"/>
          <w:iCs w:val="0"/>
          <w:color w:val="auto"/>
          <w:sz w:val="24"/>
          <w:szCs w:val="24"/>
        </w:rPr>
        <w:t>外部组织：项目督促组：王老师</w:t>
      </w:r>
    </w:p>
    <w:p w14:paraId="04F0E16B" w14:textId="687B8858" w:rsidR="00D77DA2" w:rsidRPr="00D77DA2" w:rsidRDefault="00D77DA2">
      <w:pPr>
        <w:pStyle w:val="infoblue"/>
        <w:rPr>
          <w:i w:val="0"/>
          <w:iCs w:val="0"/>
          <w:color w:val="auto"/>
          <w:sz w:val="24"/>
          <w:szCs w:val="24"/>
        </w:rPr>
      </w:pPr>
      <w:r w:rsidRPr="00D77DA2">
        <w:rPr>
          <w:rFonts w:hint="eastAsia"/>
          <w:i w:val="0"/>
          <w:iCs w:val="0"/>
          <w:color w:val="auto"/>
          <w:sz w:val="24"/>
          <w:szCs w:val="24"/>
        </w:rPr>
        <w:t>内部联系人：项目经理：曹伟</w:t>
      </w:r>
    </w:p>
    <w:p w14:paraId="662A8643" w14:textId="39A81DE6" w:rsidR="00D77DA2" w:rsidRPr="00D77DA2" w:rsidRDefault="00D77DA2">
      <w:pPr>
        <w:pStyle w:val="infoblue"/>
        <w:rPr>
          <w:i w:val="0"/>
          <w:iCs w:val="0"/>
          <w:color w:val="auto"/>
          <w:sz w:val="24"/>
          <w:szCs w:val="24"/>
        </w:rPr>
      </w:pPr>
      <w:r w:rsidRPr="00D77DA2">
        <w:rPr>
          <w:rFonts w:hint="eastAsia"/>
          <w:i w:val="0"/>
          <w:iCs w:val="0"/>
          <w:color w:val="auto"/>
          <w:sz w:val="24"/>
          <w:szCs w:val="24"/>
        </w:rPr>
        <w:t>联系方式：电子邮件</w:t>
      </w:r>
    </w:p>
    <w:p w14:paraId="537B0948" w14:textId="77777777" w:rsidR="00D77DA2" w:rsidRDefault="00D77DA2">
      <w:pPr>
        <w:pStyle w:val="infoblue"/>
      </w:pPr>
    </w:p>
    <w:p w14:paraId="5CA84F02" w14:textId="77777777" w:rsidR="0082761E" w:rsidRDefault="00A11AA0">
      <w:pPr>
        <w:pStyle w:val="2"/>
      </w:pPr>
      <w:bookmarkStart w:id="29" w:name="3.3_______________Roles_and_Responsibili"/>
      <w:bookmarkStart w:id="30" w:name="_Toc115689996"/>
      <w:r>
        <w:t>3.3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角色与职责</w:t>
      </w:r>
      <w:bookmarkEnd w:id="29"/>
      <w:bookmarkEnd w:id="30"/>
    </w:p>
    <w:p w14:paraId="388FB023" w14:textId="00E77E93" w:rsidR="00D208B7" w:rsidRPr="00D208B7" w:rsidRDefault="00D208B7">
      <w:pPr>
        <w:pStyle w:val="infoblue"/>
        <w:rPr>
          <w:i w:val="0"/>
          <w:iCs w:val="0"/>
          <w:color w:val="auto"/>
          <w:sz w:val="24"/>
          <w:szCs w:val="24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3158"/>
        <w:gridCol w:w="1922"/>
      </w:tblGrid>
      <w:tr w:rsidR="009B7054" w14:paraId="7E85A4CC" w14:textId="77777777" w:rsidTr="009B7054">
        <w:tc>
          <w:tcPr>
            <w:tcW w:w="2496" w:type="dxa"/>
          </w:tcPr>
          <w:p w14:paraId="7DFAB2C9" w14:textId="2E8E0D6B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角色</w:t>
            </w:r>
          </w:p>
        </w:tc>
        <w:tc>
          <w:tcPr>
            <w:tcW w:w="3158" w:type="dxa"/>
          </w:tcPr>
          <w:p w14:paraId="15A9B525" w14:textId="740E43B5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任务</w:t>
            </w:r>
          </w:p>
        </w:tc>
        <w:tc>
          <w:tcPr>
            <w:tcW w:w="1922" w:type="dxa"/>
          </w:tcPr>
          <w:p w14:paraId="2A97041D" w14:textId="4155D6E0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提交工件</w:t>
            </w:r>
          </w:p>
        </w:tc>
      </w:tr>
      <w:tr w:rsidR="009B7054" w14:paraId="10768238" w14:textId="77777777" w:rsidTr="009B7054">
        <w:tc>
          <w:tcPr>
            <w:tcW w:w="2496" w:type="dxa"/>
          </w:tcPr>
          <w:p w14:paraId="68102543" w14:textId="44CA63A8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项目经理</w:t>
            </w:r>
          </w:p>
        </w:tc>
        <w:tc>
          <w:tcPr>
            <w:tcW w:w="3158" w:type="dxa"/>
          </w:tcPr>
          <w:p w14:paraId="4E725E9F" w14:textId="26B94098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控制开发过程，监督各阶段计划实施</w:t>
            </w:r>
          </w:p>
        </w:tc>
        <w:tc>
          <w:tcPr>
            <w:tcW w:w="1922" w:type="dxa"/>
          </w:tcPr>
          <w:p w14:paraId="14A4C717" w14:textId="3A9C2889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软件开发计划、迭代计划</w:t>
            </w:r>
          </w:p>
        </w:tc>
      </w:tr>
      <w:tr w:rsidR="009B7054" w14:paraId="374F4D33" w14:textId="77777777" w:rsidTr="009B7054">
        <w:tc>
          <w:tcPr>
            <w:tcW w:w="2496" w:type="dxa"/>
          </w:tcPr>
          <w:p w14:paraId="2D6E4F0C" w14:textId="1D255A7A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系统分析师</w:t>
            </w:r>
          </w:p>
        </w:tc>
        <w:tc>
          <w:tcPr>
            <w:tcW w:w="3158" w:type="dxa"/>
          </w:tcPr>
          <w:p w14:paraId="7BDB5BBE" w14:textId="50EE0C55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分析系统功能使用用例</w:t>
            </w:r>
          </w:p>
        </w:tc>
        <w:tc>
          <w:tcPr>
            <w:tcW w:w="1922" w:type="dxa"/>
          </w:tcPr>
          <w:p w14:paraId="295B86CE" w14:textId="6405E7BD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软件需求规约、用例规约</w:t>
            </w:r>
          </w:p>
        </w:tc>
      </w:tr>
      <w:tr w:rsidR="009B7054" w14:paraId="50FB9359" w14:textId="77777777" w:rsidTr="009B7054">
        <w:tc>
          <w:tcPr>
            <w:tcW w:w="2496" w:type="dxa"/>
          </w:tcPr>
          <w:p w14:paraId="7851787D" w14:textId="44F16C22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测试经理</w:t>
            </w:r>
          </w:p>
        </w:tc>
        <w:tc>
          <w:tcPr>
            <w:tcW w:w="3158" w:type="dxa"/>
          </w:tcPr>
          <w:p w14:paraId="688840E1" w14:textId="7F83971B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制定并执行测试计划</w:t>
            </w:r>
          </w:p>
        </w:tc>
        <w:tc>
          <w:tcPr>
            <w:tcW w:w="1922" w:type="dxa"/>
          </w:tcPr>
          <w:p w14:paraId="4E2DE01D" w14:textId="4E53A6D6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软件测试计划、软件测试设计、测试报告</w:t>
            </w:r>
          </w:p>
        </w:tc>
      </w:tr>
      <w:tr w:rsidR="009B7054" w14:paraId="47C65EDF" w14:textId="77777777" w:rsidTr="009B7054">
        <w:tc>
          <w:tcPr>
            <w:tcW w:w="2496" w:type="dxa"/>
          </w:tcPr>
          <w:p w14:paraId="5E509CDD" w14:textId="12B214F5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配置经理</w:t>
            </w:r>
          </w:p>
        </w:tc>
        <w:tc>
          <w:tcPr>
            <w:tcW w:w="3158" w:type="dxa"/>
          </w:tcPr>
          <w:p w14:paraId="559EBAD4" w14:textId="13CB8486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制定并执行配置管理计划</w:t>
            </w:r>
          </w:p>
        </w:tc>
        <w:tc>
          <w:tcPr>
            <w:tcW w:w="1922" w:type="dxa"/>
          </w:tcPr>
          <w:p w14:paraId="45722A1C" w14:textId="03E03D26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配置管理计划、配置库</w:t>
            </w:r>
          </w:p>
        </w:tc>
      </w:tr>
      <w:tr w:rsidR="009B7054" w14:paraId="5FDA7E2B" w14:textId="77777777" w:rsidTr="009B7054">
        <w:tc>
          <w:tcPr>
            <w:tcW w:w="2496" w:type="dxa"/>
          </w:tcPr>
          <w:p w14:paraId="20325DAA" w14:textId="2C34666A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设计员</w:t>
            </w:r>
          </w:p>
        </w:tc>
        <w:tc>
          <w:tcPr>
            <w:tcW w:w="3158" w:type="dxa"/>
          </w:tcPr>
          <w:p w14:paraId="474015A1" w14:textId="5B052086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进行系统设计</w:t>
            </w:r>
          </w:p>
        </w:tc>
        <w:tc>
          <w:tcPr>
            <w:tcW w:w="1922" w:type="dxa"/>
          </w:tcPr>
          <w:p w14:paraId="008A9749" w14:textId="22420505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设计文档</w:t>
            </w:r>
          </w:p>
        </w:tc>
      </w:tr>
      <w:tr w:rsidR="009B7054" w14:paraId="315A9E18" w14:textId="77777777" w:rsidTr="009B7054">
        <w:tc>
          <w:tcPr>
            <w:tcW w:w="2496" w:type="dxa"/>
          </w:tcPr>
          <w:p w14:paraId="5C272FBB" w14:textId="11CB353F" w:rsidR="009B7054" w:rsidRPr="00722401" w:rsidRDefault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界面设计员</w:t>
            </w:r>
          </w:p>
        </w:tc>
        <w:tc>
          <w:tcPr>
            <w:tcW w:w="3158" w:type="dxa"/>
          </w:tcPr>
          <w:p w14:paraId="665F04C1" w14:textId="5D6952C6" w:rsidR="009B7054" w:rsidRPr="00722401" w:rsidRDefault="009B7054" w:rsidP="009B7054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设计并实现界面和用户手册</w:t>
            </w:r>
          </w:p>
        </w:tc>
        <w:tc>
          <w:tcPr>
            <w:tcW w:w="1922" w:type="dxa"/>
          </w:tcPr>
          <w:p w14:paraId="66464890" w14:textId="282725F2" w:rsidR="009B7054" w:rsidRPr="00722401" w:rsidRDefault="00722401">
            <w:pPr>
              <w:pStyle w:val="infoblue"/>
              <w:ind w:left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722401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用户界面原型、用户手册</w:t>
            </w:r>
          </w:p>
        </w:tc>
      </w:tr>
    </w:tbl>
    <w:p w14:paraId="7C31A636" w14:textId="77777777" w:rsidR="00D208B7" w:rsidRDefault="00D208B7">
      <w:pPr>
        <w:pStyle w:val="infoblue"/>
      </w:pPr>
    </w:p>
    <w:p w14:paraId="310EE423" w14:textId="77777777" w:rsidR="00D208B7" w:rsidRDefault="00D208B7">
      <w:pPr>
        <w:pStyle w:val="infoblue"/>
      </w:pPr>
    </w:p>
    <w:p w14:paraId="55656897" w14:textId="77777777" w:rsidR="0082761E" w:rsidRDefault="00A11AA0">
      <w:pPr>
        <w:pStyle w:val="1"/>
      </w:pPr>
      <w:bookmarkStart w:id="31" w:name="4.__________________Management_Process"/>
      <w:bookmarkStart w:id="32" w:name="_Toc115689997"/>
      <w: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管理流程</w:t>
      </w:r>
      <w:bookmarkEnd w:id="31"/>
      <w:bookmarkEnd w:id="32"/>
    </w:p>
    <w:p w14:paraId="2E6A42D9" w14:textId="77777777" w:rsidR="0082761E" w:rsidRDefault="00A11AA0">
      <w:pPr>
        <w:pStyle w:val="2"/>
      </w:pPr>
      <w:bookmarkStart w:id="33" w:name="4.1_______________Project_Estimates"/>
      <w:bookmarkStart w:id="34" w:name="_Toc115689998"/>
      <w:r>
        <w:t>4.1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项目估计</w:t>
      </w:r>
      <w:bookmarkEnd w:id="33"/>
      <w:bookmarkEnd w:id="34"/>
    </w:p>
    <w:p w14:paraId="5AC59851" w14:textId="1225E454" w:rsidR="0006613A" w:rsidRPr="00D436DC" w:rsidRDefault="0006613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>成本：只有时间成本（</w:t>
      </w:r>
      <w:r w:rsidR="00D208B7">
        <w:rPr>
          <w:rFonts w:ascii="宋体" w:hAnsi="宋体" w:hint="eastAsia"/>
          <w:i w:val="0"/>
          <w:iCs w:val="0"/>
          <w:color w:val="auto"/>
          <w:sz w:val="24"/>
          <w:szCs w:val="24"/>
        </w:rPr>
        <w:t>2</w:t>
      </w:r>
      <w:r w:rsidR="00D208B7">
        <w:rPr>
          <w:rFonts w:ascii="宋体" w:hAnsi="宋体"/>
          <w:i w:val="0"/>
          <w:iCs w:val="0"/>
          <w:color w:val="auto"/>
          <w:sz w:val="24"/>
          <w:szCs w:val="24"/>
        </w:rPr>
        <w:t>022.</w:t>
      </w: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>1</w:t>
      </w:r>
      <w:r w:rsidRPr="00D436DC">
        <w:rPr>
          <w:rFonts w:ascii="宋体" w:hAnsi="宋体"/>
          <w:i w:val="0"/>
          <w:iCs w:val="0"/>
          <w:color w:val="auto"/>
          <w:sz w:val="24"/>
          <w:szCs w:val="24"/>
        </w:rPr>
        <w:t>0.4~</w:t>
      </w:r>
      <w:r w:rsidR="00D208B7">
        <w:rPr>
          <w:rFonts w:ascii="宋体" w:hAnsi="宋体"/>
          <w:i w:val="0"/>
          <w:iCs w:val="0"/>
          <w:color w:val="auto"/>
          <w:sz w:val="24"/>
          <w:szCs w:val="24"/>
        </w:rPr>
        <w:t>2022.</w:t>
      </w:r>
      <w:r w:rsidRPr="00D436DC">
        <w:rPr>
          <w:rFonts w:ascii="宋体" w:hAnsi="宋体"/>
          <w:i w:val="0"/>
          <w:iCs w:val="0"/>
          <w:color w:val="auto"/>
          <w:sz w:val="24"/>
          <w:szCs w:val="24"/>
        </w:rPr>
        <w:t>12.5</w:t>
      </w: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>），人力成本（六个人），不涉及金钱成本。</w:t>
      </w:r>
    </w:p>
    <w:p w14:paraId="55183101" w14:textId="1CB2216E" w:rsidR="00D436DC" w:rsidRPr="00D436DC" w:rsidRDefault="00D436DC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>进度时间表：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398"/>
        <w:gridCol w:w="2399"/>
      </w:tblGrid>
      <w:tr w:rsidR="00D436DC" w:rsidRPr="00A60183" w14:paraId="08BC6D4D" w14:textId="17108128" w:rsidTr="004B7A35">
        <w:trPr>
          <w:trHeight w:val="407"/>
        </w:trPr>
        <w:tc>
          <w:tcPr>
            <w:tcW w:w="2398" w:type="dxa"/>
          </w:tcPr>
          <w:p w14:paraId="4E81435E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工件</w:t>
            </w:r>
          </w:p>
        </w:tc>
        <w:tc>
          <w:tcPr>
            <w:tcW w:w="2399" w:type="dxa"/>
          </w:tcPr>
          <w:p w14:paraId="01B7F19B" w14:textId="0E7E712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预计截至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时间</w:t>
            </w:r>
          </w:p>
        </w:tc>
      </w:tr>
      <w:tr w:rsidR="00D436DC" w:rsidRPr="00A60183" w14:paraId="29167F89" w14:textId="240A42EB" w:rsidTr="004B7A35">
        <w:trPr>
          <w:trHeight w:val="394"/>
        </w:trPr>
        <w:tc>
          <w:tcPr>
            <w:tcW w:w="2398" w:type="dxa"/>
          </w:tcPr>
          <w:p w14:paraId="6E7C6E71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软件需求规范</w:t>
            </w:r>
          </w:p>
        </w:tc>
        <w:tc>
          <w:tcPr>
            <w:tcW w:w="2399" w:type="dxa"/>
          </w:tcPr>
          <w:p w14:paraId="10DDD3E4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D436DC" w:rsidRPr="00A60183" w14:paraId="5DB8BDF7" w14:textId="366C5B3F" w:rsidTr="004B7A35">
        <w:trPr>
          <w:trHeight w:val="394"/>
        </w:trPr>
        <w:tc>
          <w:tcPr>
            <w:tcW w:w="2398" w:type="dxa"/>
          </w:tcPr>
          <w:p w14:paraId="5F277CF7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用户界面原型</w:t>
            </w:r>
          </w:p>
        </w:tc>
        <w:tc>
          <w:tcPr>
            <w:tcW w:w="2399" w:type="dxa"/>
          </w:tcPr>
          <w:p w14:paraId="4518A683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D436DC" w:rsidRPr="00A60183" w14:paraId="3BDB4C0C" w14:textId="5C8C33C3" w:rsidTr="004B7A35">
        <w:trPr>
          <w:trHeight w:val="394"/>
        </w:trPr>
        <w:tc>
          <w:tcPr>
            <w:tcW w:w="2398" w:type="dxa"/>
          </w:tcPr>
          <w:p w14:paraId="135C866C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详细软件项目计划</w:t>
            </w:r>
          </w:p>
        </w:tc>
        <w:tc>
          <w:tcPr>
            <w:tcW w:w="2399" w:type="dxa"/>
          </w:tcPr>
          <w:p w14:paraId="3D352BBA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0.20</w:t>
            </w:r>
          </w:p>
        </w:tc>
      </w:tr>
      <w:tr w:rsidR="00D436DC" w:rsidRPr="00A60183" w14:paraId="12EEEB8A" w14:textId="7576C499" w:rsidTr="004B7A35">
        <w:trPr>
          <w:trHeight w:val="394"/>
        </w:trPr>
        <w:tc>
          <w:tcPr>
            <w:tcW w:w="2398" w:type="dxa"/>
          </w:tcPr>
          <w:p w14:paraId="67013B27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软件测试计划</w:t>
            </w:r>
          </w:p>
        </w:tc>
        <w:tc>
          <w:tcPr>
            <w:tcW w:w="2399" w:type="dxa"/>
          </w:tcPr>
          <w:p w14:paraId="08E34C33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0.18</w:t>
            </w:r>
          </w:p>
        </w:tc>
      </w:tr>
      <w:tr w:rsidR="00D436DC" w:rsidRPr="00A60183" w14:paraId="6536D9D1" w14:textId="6FCD3F9C" w:rsidTr="004B7A35">
        <w:trPr>
          <w:trHeight w:val="381"/>
        </w:trPr>
        <w:tc>
          <w:tcPr>
            <w:tcW w:w="2398" w:type="dxa"/>
          </w:tcPr>
          <w:p w14:paraId="72CECAA5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配置管理计划</w:t>
            </w:r>
          </w:p>
        </w:tc>
        <w:tc>
          <w:tcPr>
            <w:tcW w:w="2399" w:type="dxa"/>
          </w:tcPr>
          <w:p w14:paraId="179C60B6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0.18</w:t>
            </w:r>
          </w:p>
        </w:tc>
      </w:tr>
      <w:tr w:rsidR="00D436DC" w:rsidRPr="00A60183" w14:paraId="1B0ED04D" w14:textId="2E461A70" w:rsidTr="004B7A35">
        <w:trPr>
          <w:trHeight w:val="381"/>
        </w:trPr>
        <w:tc>
          <w:tcPr>
            <w:tcW w:w="2398" w:type="dxa"/>
          </w:tcPr>
          <w:p w14:paraId="044F2482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设计文档</w:t>
            </w:r>
          </w:p>
        </w:tc>
        <w:tc>
          <w:tcPr>
            <w:tcW w:w="2399" w:type="dxa"/>
          </w:tcPr>
          <w:p w14:paraId="6ADC289C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</w:t>
            </w:r>
          </w:p>
        </w:tc>
      </w:tr>
      <w:tr w:rsidR="00D436DC" w:rsidRPr="00A60183" w14:paraId="486AECD2" w14:textId="53369E5E" w:rsidTr="004B7A35">
        <w:trPr>
          <w:trHeight w:val="381"/>
        </w:trPr>
        <w:tc>
          <w:tcPr>
            <w:tcW w:w="2398" w:type="dxa"/>
          </w:tcPr>
          <w:p w14:paraId="2259D58B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ATM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模拟系统原型</w:t>
            </w:r>
          </w:p>
        </w:tc>
        <w:tc>
          <w:tcPr>
            <w:tcW w:w="2399" w:type="dxa"/>
          </w:tcPr>
          <w:p w14:paraId="28866F5C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1.5</w:t>
            </w:r>
          </w:p>
        </w:tc>
      </w:tr>
      <w:tr w:rsidR="00D436DC" w:rsidRPr="00A60183" w14:paraId="3772500E" w14:textId="7D7682A8" w:rsidTr="004B7A35">
        <w:trPr>
          <w:trHeight w:val="381"/>
        </w:trPr>
        <w:tc>
          <w:tcPr>
            <w:tcW w:w="2398" w:type="dxa"/>
          </w:tcPr>
          <w:p w14:paraId="490C0A4E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软件测试设计</w:t>
            </w:r>
          </w:p>
        </w:tc>
        <w:tc>
          <w:tcPr>
            <w:tcW w:w="2399" w:type="dxa"/>
          </w:tcPr>
          <w:p w14:paraId="4E51E95C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1.15</w:t>
            </w:r>
          </w:p>
        </w:tc>
      </w:tr>
      <w:tr w:rsidR="00D436DC" w:rsidRPr="00A60183" w14:paraId="02EBC0C7" w14:textId="20E1B7F6" w:rsidTr="004B7A35">
        <w:trPr>
          <w:trHeight w:val="381"/>
        </w:trPr>
        <w:tc>
          <w:tcPr>
            <w:tcW w:w="2398" w:type="dxa"/>
          </w:tcPr>
          <w:p w14:paraId="3775F690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测试报告</w:t>
            </w:r>
          </w:p>
        </w:tc>
        <w:tc>
          <w:tcPr>
            <w:tcW w:w="2399" w:type="dxa"/>
          </w:tcPr>
          <w:p w14:paraId="3E1691FF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1.29</w:t>
            </w:r>
          </w:p>
        </w:tc>
      </w:tr>
      <w:tr w:rsidR="00D436DC" w:rsidRPr="00A60183" w14:paraId="5F5D91D5" w14:textId="5601CDB8" w:rsidTr="004B7A35">
        <w:trPr>
          <w:trHeight w:val="381"/>
        </w:trPr>
        <w:tc>
          <w:tcPr>
            <w:tcW w:w="2398" w:type="dxa"/>
          </w:tcPr>
          <w:p w14:paraId="294F3D4E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配置库</w:t>
            </w:r>
          </w:p>
        </w:tc>
        <w:tc>
          <w:tcPr>
            <w:tcW w:w="2399" w:type="dxa"/>
          </w:tcPr>
          <w:p w14:paraId="057B1EE9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1.30</w:t>
            </w:r>
          </w:p>
        </w:tc>
      </w:tr>
      <w:tr w:rsidR="00D436DC" w:rsidRPr="00A60183" w14:paraId="542F9988" w14:textId="4684A90D" w:rsidTr="004B7A35">
        <w:trPr>
          <w:trHeight w:val="381"/>
        </w:trPr>
        <w:tc>
          <w:tcPr>
            <w:tcW w:w="2398" w:type="dxa"/>
          </w:tcPr>
          <w:p w14:paraId="23B07345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A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TM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模拟系统（成品）</w:t>
            </w:r>
          </w:p>
        </w:tc>
        <w:tc>
          <w:tcPr>
            <w:tcW w:w="2399" w:type="dxa"/>
          </w:tcPr>
          <w:p w14:paraId="77535D4F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2.1</w:t>
            </w:r>
          </w:p>
        </w:tc>
      </w:tr>
      <w:tr w:rsidR="00D436DC" w:rsidRPr="00A60183" w14:paraId="701CE953" w14:textId="058D6BF3" w:rsidTr="004B7A35">
        <w:trPr>
          <w:trHeight w:val="381"/>
        </w:trPr>
        <w:tc>
          <w:tcPr>
            <w:tcW w:w="2398" w:type="dxa"/>
          </w:tcPr>
          <w:p w14:paraId="4121DDBC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用户手册</w:t>
            </w:r>
          </w:p>
        </w:tc>
        <w:tc>
          <w:tcPr>
            <w:tcW w:w="2399" w:type="dxa"/>
          </w:tcPr>
          <w:p w14:paraId="13A305A9" w14:textId="77777777" w:rsidR="00D436DC" w:rsidRPr="00A60183" w:rsidRDefault="00D436DC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2022.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2.5</w:t>
            </w:r>
          </w:p>
        </w:tc>
      </w:tr>
    </w:tbl>
    <w:p w14:paraId="074D5D05" w14:textId="3DF62F54" w:rsidR="0006613A" w:rsidRDefault="0006613A">
      <w:pPr>
        <w:pStyle w:val="infoblue"/>
      </w:pPr>
      <w:r>
        <w:tab/>
      </w:r>
    </w:p>
    <w:p w14:paraId="0F0787F6" w14:textId="6AD30094" w:rsidR="0006613A" w:rsidRPr="00D436DC" w:rsidRDefault="00D436DC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D436DC">
        <w:rPr>
          <w:rFonts w:ascii="宋体" w:hAnsi="宋体"/>
          <w:i w:val="0"/>
          <w:iCs w:val="0"/>
          <w:color w:val="auto"/>
          <w:sz w:val="24"/>
          <w:szCs w:val="24"/>
        </w:rPr>
        <w:t>重新进行估计的时间点和情况</w:t>
      </w: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>：1</w:t>
      </w:r>
      <w:r w:rsidRPr="00D436DC">
        <w:rPr>
          <w:rFonts w:ascii="宋体" w:hAnsi="宋体"/>
          <w:i w:val="0"/>
          <w:iCs w:val="0"/>
          <w:color w:val="auto"/>
          <w:sz w:val="24"/>
          <w:szCs w:val="24"/>
        </w:rPr>
        <w:t>.</w:t>
      </w: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当详细软件项目计划制定 </w:t>
      </w:r>
      <w:r w:rsidRPr="00D436DC">
        <w:rPr>
          <w:rFonts w:ascii="宋体" w:hAnsi="宋体"/>
          <w:i w:val="0"/>
          <w:iCs w:val="0"/>
          <w:color w:val="auto"/>
          <w:sz w:val="24"/>
          <w:szCs w:val="24"/>
        </w:rPr>
        <w:t>2.</w:t>
      </w:r>
      <w:r w:rsidRPr="00D436DC">
        <w:rPr>
          <w:rFonts w:ascii="宋体" w:hAnsi="宋体" w:hint="eastAsia"/>
          <w:i w:val="0"/>
          <w:iCs w:val="0"/>
          <w:color w:val="auto"/>
          <w:sz w:val="24"/>
          <w:szCs w:val="24"/>
        </w:rPr>
        <w:t>当项目进度低于计划预期时</w:t>
      </w:r>
    </w:p>
    <w:p w14:paraId="64464937" w14:textId="77777777" w:rsidR="0006613A" w:rsidRDefault="0006613A">
      <w:pPr>
        <w:pStyle w:val="infoblue"/>
      </w:pPr>
    </w:p>
    <w:p w14:paraId="53DB2869" w14:textId="77777777" w:rsidR="0082761E" w:rsidRDefault="00A11AA0">
      <w:pPr>
        <w:pStyle w:val="2"/>
      </w:pPr>
      <w:bookmarkStart w:id="35" w:name="4.2_______________Project_Plan"/>
      <w:bookmarkStart w:id="36" w:name="_Toc115689999"/>
      <w:r>
        <w:lastRenderedPageBreak/>
        <w:t>4.2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项目计划</w:t>
      </w:r>
      <w:bookmarkEnd w:id="35"/>
      <w:bookmarkEnd w:id="36"/>
    </w:p>
    <w:p w14:paraId="3CE9CAD3" w14:textId="6FC78FC9" w:rsidR="0069487D" w:rsidRDefault="00A11AA0" w:rsidP="00AA021E">
      <w:pPr>
        <w:pStyle w:val="3"/>
      </w:pPr>
      <w:bookmarkStart w:id="37" w:name="4.2.1__________Phase_Plan"/>
      <w:bookmarkStart w:id="38" w:name="_Toc115690000"/>
      <w:r>
        <w:t>4.2.1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阶段计划</w:t>
      </w:r>
      <w:bookmarkEnd w:id="37"/>
      <w:bookmarkEnd w:id="38"/>
    </w:p>
    <w:p w14:paraId="383340A9" w14:textId="289E7911" w:rsidR="0069487D" w:rsidRPr="0069487D" w:rsidRDefault="00A11AA0">
      <w:pPr>
        <w:pStyle w:val="infoblue"/>
        <w:rPr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853FCE" wp14:editId="60D3D96C">
            <wp:simplePos x="0" y="0"/>
            <wp:positionH relativeFrom="column">
              <wp:posOffset>-1036320</wp:posOffset>
            </wp:positionH>
            <wp:positionV relativeFrom="paragraph">
              <wp:posOffset>353060</wp:posOffset>
            </wp:positionV>
            <wp:extent cx="7269480" cy="54851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87D" w:rsidRPr="0069487D">
        <w:rPr>
          <w:rFonts w:hint="eastAsia"/>
          <w:i w:val="0"/>
          <w:iCs w:val="0"/>
          <w:color w:val="auto"/>
          <w:sz w:val="24"/>
          <w:szCs w:val="24"/>
        </w:rPr>
        <w:t>工作细分结构：</w:t>
      </w:r>
    </w:p>
    <w:p w14:paraId="543521FF" w14:textId="09102A68" w:rsidR="001138C1" w:rsidRDefault="001138C1" w:rsidP="004F55DB">
      <w:pPr>
        <w:pStyle w:val="infoblue"/>
        <w:ind w:left="0"/>
      </w:pPr>
    </w:p>
    <w:p w14:paraId="62DF7789" w14:textId="7E5039D3" w:rsidR="001138C1" w:rsidRDefault="001138C1">
      <w:pPr>
        <w:pStyle w:val="infoblue"/>
      </w:pPr>
    </w:p>
    <w:p w14:paraId="0BDAC0C3" w14:textId="006F18D7" w:rsidR="008D5FB7" w:rsidRDefault="004F55DB" w:rsidP="004F55DB">
      <w:pPr>
        <w:pStyle w:val="infoblue"/>
      </w:pPr>
      <w:r>
        <w:rPr>
          <w:noProof/>
        </w:rPr>
        <w:drawing>
          <wp:inline distT="0" distB="0" distL="0" distR="0" wp14:anchorId="217DF662" wp14:editId="5DC744A4">
            <wp:extent cx="5274310" cy="448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C109" w14:textId="66DD42A6" w:rsidR="001138C1" w:rsidRDefault="004F55DB" w:rsidP="008D5FB7">
      <w:pPr>
        <w:pStyle w:val="infoblue"/>
        <w:ind w:left="0"/>
      </w:pPr>
      <w:r>
        <w:rPr>
          <w:noProof/>
        </w:rPr>
        <w:lastRenderedPageBreak/>
        <w:drawing>
          <wp:inline distT="0" distB="0" distL="0" distR="0" wp14:anchorId="68C2389E" wp14:editId="29777557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98D" w14:textId="185DD2F9" w:rsidR="00A813BE" w:rsidRPr="001138C1" w:rsidRDefault="00A11AA0" w:rsidP="001138C1">
      <w:pPr>
        <w:pStyle w:val="3"/>
      </w:pPr>
      <w:bookmarkStart w:id="39" w:name="4.2.2__________Iteration_Objectives"/>
      <w:bookmarkStart w:id="40" w:name="_Toc115690001"/>
      <w:r>
        <w:t>4.2.2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迭代目标</w:t>
      </w:r>
      <w:bookmarkEnd w:id="39"/>
      <w:bookmarkEnd w:id="40"/>
    </w:p>
    <w:tbl>
      <w:tblPr>
        <w:tblStyle w:val="af"/>
        <w:tblW w:w="7922" w:type="dxa"/>
        <w:tblInd w:w="720" w:type="dxa"/>
        <w:tblLook w:val="04A0" w:firstRow="1" w:lastRow="0" w:firstColumn="1" w:lastColumn="0" w:noHBand="0" w:noVBand="1"/>
      </w:tblPr>
      <w:tblGrid>
        <w:gridCol w:w="1260"/>
        <w:gridCol w:w="1417"/>
        <w:gridCol w:w="1985"/>
        <w:gridCol w:w="1276"/>
        <w:gridCol w:w="1984"/>
      </w:tblGrid>
      <w:tr w:rsidR="00C538D0" w14:paraId="677E0E31" w14:textId="77777777" w:rsidTr="00682C13">
        <w:tc>
          <w:tcPr>
            <w:tcW w:w="1260" w:type="dxa"/>
          </w:tcPr>
          <w:p w14:paraId="69FD504B" w14:textId="248CF192" w:rsidR="00C538D0" w:rsidRPr="00F01444" w:rsidRDefault="00C538D0" w:rsidP="00C538D0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bookmarkStart w:id="41" w:name="4.2.3__________Releases"/>
            <w:bookmarkStart w:id="42" w:name="_Toc115690002"/>
            <w:r w:rsidRPr="00F01444">
              <w:rPr>
                <w:rFonts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阶段</w:t>
            </w:r>
          </w:p>
        </w:tc>
        <w:tc>
          <w:tcPr>
            <w:tcW w:w="1417" w:type="dxa"/>
          </w:tcPr>
          <w:p w14:paraId="35FE2B48" w14:textId="29F382F8" w:rsidR="00C538D0" w:rsidRPr="00F01444" w:rsidRDefault="00C538D0" w:rsidP="00C538D0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迭代</w:t>
            </w:r>
          </w:p>
        </w:tc>
        <w:tc>
          <w:tcPr>
            <w:tcW w:w="1985" w:type="dxa"/>
          </w:tcPr>
          <w:p w14:paraId="72CF416B" w14:textId="1C04A200" w:rsidR="00C538D0" w:rsidRPr="00F01444" w:rsidRDefault="00C538D0" w:rsidP="00C538D0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140DA507" w14:textId="1E73A5FD" w:rsidR="00C538D0" w:rsidRPr="00F01444" w:rsidRDefault="00C538D0" w:rsidP="00C538D0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相关里程碑</w:t>
            </w:r>
          </w:p>
        </w:tc>
        <w:tc>
          <w:tcPr>
            <w:tcW w:w="1984" w:type="dxa"/>
          </w:tcPr>
          <w:p w14:paraId="6A80BA75" w14:textId="67EB1549" w:rsidR="00C538D0" w:rsidRPr="00F01444" w:rsidRDefault="00C538D0" w:rsidP="00C538D0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处理风险</w:t>
            </w:r>
          </w:p>
        </w:tc>
      </w:tr>
      <w:tr w:rsidR="00C538D0" w14:paraId="0E565A21" w14:textId="77777777" w:rsidTr="00682C13">
        <w:tc>
          <w:tcPr>
            <w:tcW w:w="1260" w:type="dxa"/>
          </w:tcPr>
          <w:p w14:paraId="69F35905" w14:textId="4E871ACC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先</w:t>
            </w:r>
            <w:proofErr w:type="gramStart"/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启阶段</w:t>
            </w:r>
            <w:proofErr w:type="gramEnd"/>
          </w:p>
        </w:tc>
        <w:tc>
          <w:tcPr>
            <w:tcW w:w="1417" w:type="dxa"/>
          </w:tcPr>
          <w:p w14:paraId="37AB123F" w14:textId="38130578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初步迭代</w:t>
            </w:r>
          </w:p>
        </w:tc>
        <w:tc>
          <w:tcPr>
            <w:tcW w:w="1985" w:type="dxa"/>
          </w:tcPr>
          <w:p w14:paraId="38E7D746" w14:textId="52362889" w:rsidR="00C538D0" w:rsidRPr="00F01444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确定业务模型、产品需求、项目计划</w:t>
            </w:r>
          </w:p>
        </w:tc>
        <w:tc>
          <w:tcPr>
            <w:tcW w:w="1276" w:type="dxa"/>
          </w:tcPr>
          <w:p w14:paraId="313A70D9" w14:textId="4AB7D758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项目初步启动</w:t>
            </w:r>
          </w:p>
        </w:tc>
        <w:tc>
          <w:tcPr>
            <w:tcW w:w="1984" w:type="dxa"/>
          </w:tcPr>
          <w:p w14:paraId="2A07F532" w14:textId="1DF8C2A7" w:rsidR="00C538D0" w:rsidRPr="00F01444" w:rsidRDefault="00C538D0" w:rsidP="00C538D0">
            <w:pPr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 w:rsidRPr="00F01444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预先明确用户需求。</w:t>
            </w:r>
            <w:r w:rsidRPr="00F01444">
              <w:rPr>
                <w:rFonts w:ascii="宋体" w:hAnsi="宋体" w:cs="宋体" w:hint="eastAsia"/>
                <w:color w:val="000000"/>
                <w:sz w:val="24"/>
                <w:szCs w:val="24"/>
              </w:rPr>
              <w:t>制订符合实际的项目计划和范围。</w:t>
            </w:r>
          </w:p>
        </w:tc>
      </w:tr>
      <w:tr w:rsidR="00C538D0" w14:paraId="7A4ECBA8" w14:textId="77777777" w:rsidTr="00682C13">
        <w:tc>
          <w:tcPr>
            <w:tcW w:w="1260" w:type="dxa"/>
          </w:tcPr>
          <w:p w14:paraId="21CC6B19" w14:textId="0134C6DD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精化阶段</w:t>
            </w:r>
          </w:p>
        </w:tc>
        <w:tc>
          <w:tcPr>
            <w:tcW w:w="1417" w:type="dxa"/>
          </w:tcPr>
          <w:p w14:paraId="3A356005" w14:textId="6B80A15B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E</w:t>
            </w:r>
            <w:r>
              <w:rPr>
                <w:i w:val="0"/>
                <w:iCs w:val="0"/>
                <w:color w:val="auto"/>
                <w:sz w:val="24"/>
                <w:szCs w:val="24"/>
              </w:rPr>
              <w:t>1-</w:t>
            </w: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迭代，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开发架构原型</w:t>
            </w:r>
          </w:p>
        </w:tc>
        <w:tc>
          <w:tcPr>
            <w:tcW w:w="1985" w:type="dxa"/>
          </w:tcPr>
          <w:p w14:paraId="2CB173AA" w14:textId="612891AE" w:rsidR="00C538D0" w:rsidRPr="00F01444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完成用例分析，开发R</w:t>
            </w:r>
            <w:r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架构原型</w:t>
            </w:r>
          </w:p>
        </w:tc>
        <w:tc>
          <w:tcPr>
            <w:tcW w:w="1276" w:type="dxa"/>
          </w:tcPr>
          <w:p w14:paraId="2EAEFE0D" w14:textId="2D8C30C3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架构原型</w:t>
            </w:r>
          </w:p>
        </w:tc>
        <w:tc>
          <w:tcPr>
            <w:tcW w:w="1984" w:type="dxa"/>
          </w:tcPr>
          <w:p w14:paraId="491070BB" w14:textId="77777777" w:rsidR="00C538D0" w:rsidRDefault="00C538D0" w:rsidP="00C538D0">
            <w:pPr>
              <w:spacing w:line="240" w:lineRule="auto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阐明</w:t>
            </w:r>
            <w:r w:rsidRPr="00F01444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构架方面存在的问题。</w:t>
            </w:r>
          </w:p>
          <w:p w14:paraId="0A550288" w14:textId="16C18895" w:rsidR="00C538D0" w:rsidRPr="00F01444" w:rsidRDefault="00C538D0" w:rsidP="00C538D0">
            <w:pPr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 w:rsidRPr="00F01444">
              <w:rPr>
                <w:rFonts w:ascii="宋体" w:hAnsi="宋体" w:cs="宋体" w:hint="eastAsia"/>
                <w:color w:val="000000"/>
                <w:sz w:val="24"/>
                <w:szCs w:val="24"/>
              </w:rPr>
              <w:t>降低技术风险。</w:t>
            </w:r>
          </w:p>
        </w:tc>
      </w:tr>
      <w:tr w:rsidR="00C538D0" w14:paraId="04031B29" w14:textId="77777777" w:rsidTr="00682C13">
        <w:tc>
          <w:tcPr>
            <w:tcW w:w="1260" w:type="dxa"/>
          </w:tcPr>
          <w:p w14:paraId="3BE7EB56" w14:textId="6345E7D4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构造阶段</w:t>
            </w:r>
          </w:p>
        </w:tc>
        <w:tc>
          <w:tcPr>
            <w:tcW w:w="1417" w:type="dxa"/>
          </w:tcPr>
          <w:p w14:paraId="04A295ED" w14:textId="77777777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C</w:t>
            </w:r>
            <w:r w:rsidRPr="00F01444">
              <w:rPr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迭代</w:t>
            </w:r>
          </w:p>
          <w:p w14:paraId="59CF3D2A" w14:textId="6C5E604A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开发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Beta</w:t>
            </w:r>
          </w:p>
        </w:tc>
        <w:tc>
          <w:tcPr>
            <w:tcW w:w="1985" w:type="dxa"/>
          </w:tcPr>
          <w:p w14:paraId="7E6A603A" w14:textId="664E3A1A" w:rsidR="00C538D0" w:rsidRPr="00F01444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实施和测试用例以提供 Beta 版本</w:t>
            </w:r>
          </w:p>
        </w:tc>
        <w:tc>
          <w:tcPr>
            <w:tcW w:w="1276" w:type="dxa"/>
          </w:tcPr>
          <w:p w14:paraId="51FA8775" w14:textId="4BDDB47A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i w:val="0"/>
                <w:iCs w:val="0"/>
                <w:color w:val="auto"/>
                <w:sz w:val="24"/>
                <w:szCs w:val="24"/>
              </w:rPr>
              <w:t>B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eta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版</w:t>
            </w:r>
          </w:p>
        </w:tc>
        <w:tc>
          <w:tcPr>
            <w:tcW w:w="1984" w:type="dxa"/>
          </w:tcPr>
          <w:p w14:paraId="20A69616" w14:textId="77777777" w:rsidR="00C538D0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在Beta版本中实施了所有从用户和架构角度提出的关键功能。</w:t>
            </w:r>
          </w:p>
          <w:p w14:paraId="132B6D0C" w14:textId="31D87BD2" w:rsidR="00C538D0" w:rsidRPr="00527E95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遭遇R</w:t>
            </w:r>
            <w:r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发布版的用户反馈</w:t>
            </w:r>
          </w:p>
        </w:tc>
      </w:tr>
      <w:tr w:rsidR="00C538D0" w14:paraId="6AC13193" w14:textId="77777777" w:rsidTr="00682C13">
        <w:tc>
          <w:tcPr>
            <w:tcW w:w="1260" w:type="dxa"/>
          </w:tcPr>
          <w:p w14:paraId="0635B769" w14:textId="77777777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7EB8E7F" w14:textId="77777777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C2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迭代</w:t>
            </w:r>
          </w:p>
          <w:p w14:paraId="3C439E11" w14:textId="32C68A7C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初始发布版</w:t>
            </w:r>
          </w:p>
        </w:tc>
        <w:tc>
          <w:tcPr>
            <w:tcW w:w="1985" w:type="dxa"/>
          </w:tcPr>
          <w:p w14:paraId="0913C3DA" w14:textId="05B27D29" w:rsidR="00C538D0" w:rsidRPr="00F01444" w:rsidRDefault="00C538D0" w:rsidP="00C538D0">
            <w:pPr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 w:rsidRPr="00F01444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实施并测试其余的用例，修复 Beta 版中的缺陷并优化</w:t>
            </w:r>
            <w:r w:rsidRPr="00F0144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564D3538" w14:textId="4011A3F1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</w:t>
            </w:r>
          </w:p>
        </w:tc>
        <w:tc>
          <w:tcPr>
            <w:tcW w:w="1984" w:type="dxa"/>
          </w:tcPr>
          <w:p w14:paraId="309745D0" w14:textId="77777777" w:rsidR="00C538D0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用户对R</w:t>
            </w:r>
            <w:r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进行复审。</w:t>
            </w:r>
          </w:p>
          <w:p w14:paraId="6AFF99EE" w14:textId="365E02EC" w:rsidR="00C538D0" w:rsidRPr="00527E95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产品质量要高</w:t>
            </w:r>
          </w:p>
        </w:tc>
      </w:tr>
      <w:tr w:rsidR="00C538D0" w14:paraId="29019EF7" w14:textId="77777777" w:rsidTr="00682C13">
        <w:tc>
          <w:tcPr>
            <w:tcW w:w="1260" w:type="dxa"/>
          </w:tcPr>
          <w:p w14:paraId="1097C6D2" w14:textId="77777777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93A32C" w14:textId="77777777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C</w:t>
            </w:r>
            <w:r w:rsidRPr="00F01444">
              <w:rPr>
                <w:i w:val="0"/>
                <w:iCs w:val="0"/>
                <w:color w:val="auto"/>
                <w:sz w:val="24"/>
                <w:szCs w:val="24"/>
              </w:rPr>
              <w:t>3</w:t>
            </w: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迭代</w:t>
            </w:r>
          </w:p>
          <w:p w14:paraId="5909CDB1" w14:textId="58E7AEE4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完整发布版</w:t>
            </w:r>
          </w:p>
        </w:tc>
        <w:tc>
          <w:tcPr>
            <w:tcW w:w="1985" w:type="dxa"/>
          </w:tcPr>
          <w:p w14:paraId="6824D551" w14:textId="241062B0" w:rsidR="00C538D0" w:rsidRPr="00F01444" w:rsidRDefault="00C538D0" w:rsidP="00C538D0">
            <w:pPr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 w:rsidRPr="00F01444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并入初始发布版中并纠正缺陷</w:t>
            </w:r>
          </w:p>
        </w:tc>
        <w:tc>
          <w:tcPr>
            <w:tcW w:w="1276" w:type="dxa"/>
          </w:tcPr>
          <w:p w14:paraId="68187258" w14:textId="4F262CD9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</w:t>
            </w:r>
          </w:p>
        </w:tc>
        <w:tc>
          <w:tcPr>
            <w:tcW w:w="1984" w:type="dxa"/>
          </w:tcPr>
          <w:p w14:paraId="0CE785B8" w14:textId="5ECDC15C" w:rsidR="00C538D0" w:rsidRPr="00527E95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527E95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要快速发布版本</w:t>
            </w:r>
          </w:p>
        </w:tc>
      </w:tr>
      <w:tr w:rsidR="00C538D0" w14:paraId="77CBFF01" w14:textId="77777777" w:rsidTr="00682C13">
        <w:tc>
          <w:tcPr>
            <w:tcW w:w="1260" w:type="dxa"/>
          </w:tcPr>
          <w:p w14:paraId="3E3C2945" w14:textId="41EDAEBF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lastRenderedPageBreak/>
              <w:t>产品化阶段</w:t>
            </w:r>
          </w:p>
        </w:tc>
        <w:tc>
          <w:tcPr>
            <w:tcW w:w="1417" w:type="dxa"/>
          </w:tcPr>
          <w:p w14:paraId="2508171B" w14:textId="326EFBE1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软件发布</w:t>
            </w:r>
          </w:p>
        </w:tc>
        <w:tc>
          <w:tcPr>
            <w:tcW w:w="1985" w:type="dxa"/>
          </w:tcPr>
          <w:p w14:paraId="426B34E2" w14:textId="2F2BA04A" w:rsidR="00C538D0" w:rsidRPr="00F01444" w:rsidRDefault="00C538D0" w:rsidP="00C538D0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包装、发行并安装发布版。</w:t>
            </w:r>
          </w:p>
        </w:tc>
        <w:tc>
          <w:tcPr>
            <w:tcW w:w="1276" w:type="dxa"/>
          </w:tcPr>
          <w:p w14:paraId="25D8A648" w14:textId="1AAE0AFE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发布软件</w:t>
            </w:r>
          </w:p>
        </w:tc>
        <w:tc>
          <w:tcPr>
            <w:tcW w:w="1984" w:type="dxa"/>
          </w:tcPr>
          <w:p w14:paraId="036FEC61" w14:textId="77777777" w:rsidR="00C538D0" w:rsidRPr="00F01444" w:rsidRDefault="00C538D0" w:rsidP="00C538D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</w:p>
        </w:tc>
      </w:tr>
    </w:tbl>
    <w:p w14:paraId="703D1AB6" w14:textId="7B4093F6" w:rsidR="005134E6" w:rsidRDefault="00A11AA0" w:rsidP="005134E6">
      <w:pPr>
        <w:pStyle w:val="3"/>
      </w:pPr>
      <w:r>
        <w:t>4.2.3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发布版</w:t>
      </w:r>
      <w:bookmarkEnd w:id="41"/>
      <w:bookmarkEnd w:id="42"/>
    </w:p>
    <w:p w14:paraId="2BEA330C" w14:textId="2888036D" w:rsidR="005134E6" w:rsidRPr="005134E6" w:rsidRDefault="005134E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5134E6">
        <w:rPr>
          <w:rFonts w:ascii="宋体" w:hAnsi="宋体" w:hint="eastAsia"/>
          <w:i w:val="0"/>
          <w:iCs w:val="0"/>
          <w:color w:val="auto"/>
          <w:sz w:val="24"/>
          <w:szCs w:val="24"/>
        </w:rPr>
        <w:t>第一次迭代结束发布alpha版本，仅供内部人员测试使用</w:t>
      </w:r>
    </w:p>
    <w:p w14:paraId="360D0187" w14:textId="157FCAE6" w:rsidR="005134E6" w:rsidRPr="005134E6" w:rsidRDefault="005134E6" w:rsidP="005134E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5134E6">
        <w:rPr>
          <w:rFonts w:ascii="宋体" w:hAnsi="宋体" w:hint="eastAsia"/>
          <w:i w:val="0"/>
          <w:iCs w:val="0"/>
          <w:color w:val="auto"/>
          <w:sz w:val="24"/>
          <w:szCs w:val="24"/>
        </w:rPr>
        <w:t>第二次迭代结束发布beta版本</w:t>
      </w:r>
      <w:r>
        <w:rPr>
          <w:rFonts w:ascii="宋体" w:hAnsi="宋体" w:hint="eastAsia"/>
          <w:i w:val="0"/>
          <w:iCs w:val="0"/>
          <w:color w:val="auto"/>
          <w:sz w:val="24"/>
          <w:szCs w:val="24"/>
        </w:rPr>
        <w:t>（演示版本）</w:t>
      </w:r>
      <w:r w:rsidRPr="005134E6">
        <w:rPr>
          <w:rFonts w:ascii="宋体" w:hAnsi="宋体" w:hint="eastAsia"/>
          <w:i w:val="0"/>
          <w:iCs w:val="0"/>
          <w:color w:val="auto"/>
          <w:sz w:val="24"/>
          <w:szCs w:val="24"/>
        </w:rPr>
        <w:t>，可供用户使用</w:t>
      </w:r>
    </w:p>
    <w:p w14:paraId="5C6AF44A" w14:textId="40AB047D" w:rsidR="0082761E" w:rsidRDefault="00A11AA0" w:rsidP="00AA021E">
      <w:pPr>
        <w:pStyle w:val="3"/>
      </w:pPr>
      <w:bookmarkStart w:id="43" w:name="4.2.4__________Project_Schedule"/>
      <w:bookmarkStart w:id="44" w:name="_Toc115690003"/>
      <w:r>
        <w:t>4.2.4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项目时间表</w:t>
      </w:r>
      <w:bookmarkEnd w:id="43"/>
      <w:bookmarkEnd w:id="44"/>
    </w:p>
    <w:tbl>
      <w:tblPr>
        <w:tblStyle w:val="af"/>
        <w:tblW w:w="8177" w:type="dxa"/>
        <w:tblInd w:w="720" w:type="dxa"/>
        <w:tblLook w:val="04A0" w:firstRow="1" w:lastRow="0" w:firstColumn="1" w:lastColumn="0" w:noHBand="0" w:noVBand="1"/>
      </w:tblPr>
      <w:tblGrid>
        <w:gridCol w:w="1993"/>
        <w:gridCol w:w="2924"/>
        <w:gridCol w:w="3260"/>
      </w:tblGrid>
      <w:tr w:rsidR="00AA021E" w:rsidRPr="00A60183" w14:paraId="07E3D0D1" w14:textId="77777777" w:rsidTr="00CF4E79">
        <w:trPr>
          <w:trHeight w:val="407"/>
        </w:trPr>
        <w:tc>
          <w:tcPr>
            <w:tcW w:w="1993" w:type="dxa"/>
          </w:tcPr>
          <w:p w14:paraId="2E582B3D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里程碑</w:t>
            </w:r>
          </w:p>
        </w:tc>
        <w:tc>
          <w:tcPr>
            <w:tcW w:w="2924" w:type="dxa"/>
          </w:tcPr>
          <w:p w14:paraId="077F7E35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成就标准</w:t>
            </w:r>
          </w:p>
        </w:tc>
        <w:tc>
          <w:tcPr>
            <w:tcW w:w="3260" w:type="dxa"/>
          </w:tcPr>
          <w:p w14:paraId="41196FD3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发布点</w:t>
            </w:r>
          </w:p>
        </w:tc>
      </w:tr>
      <w:tr w:rsidR="00AA021E" w:rsidRPr="00A60183" w14:paraId="0D88DDC4" w14:textId="77777777" w:rsidTr="00CF4E79">
        <w:trPr>
          <w:trHeight w:val="394"/>
        </w:trPr>
        <w:tc>
          <w:tcPr>
            <w:tcW w:w="1993" w:type="dxa"/>
          </w:tcPr>
          <w:p w14:paraId="49CE8943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软件需求规范</w:t>
            </w:r>
          </w:p>
        </w:tc>
        <w:tc>
          <w:tcPr>
            <w:tcW w:w="2924" w:type="dxa"/>
          </w:tcPr>
          <w:p w14:paraId="1374B70B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7F9EE374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AA021E" w:rsidRPr="00A60183" w14:paraId="612A6AB7" w14:textId="77777777" w:rsidTr="00CF4E79">
        <w:trPr>
          <w:trHeight w:val="394"/>
        </w:trPr>
        <w:tc>
          <w:tcPr>
            <w:tcW w:w="1993" w:type="dxa"/>
          </w:tcPr>
          <w:p w14:paraId="56B06F29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用户界面原型</w:t>
            </w:r>
          </w:p>
        </w:tc>
        <w:tc>
          <w:tcPr>
            <w:tcW w:w="2924" w:type="dxa"/>
          </w:tcPr>
          <w:p w14:paraId="49A55242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66518A10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0.4</w:t>
            </w:r>
          </w:p>
        </w:tc>
      </w:tr>
      <w:tr w:rsidR="00AA021E" w:rsidRPr="00A60183" w14:paraId="539E04AF" w14:textId="77777777" w:rsidTr="00CF4E79">
        <w:trPr>
          <w:trHeight w:val="394"/>
        </w:trPr>
        <w:tc>
          <w:tcPr>
            <w:tcW w:w="1993" w:type="dxa"/>
          </w:tcPr>
          <w:p w14:paraId="334CE5B1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详细软件项目计划</w:t>
            </w:r>
          </w:p>
        </w:tc>
        <w:tc>
          <w:tcPr>
            <w:tcW w:w="2924" w:type="dxa"/>
          </w:tcPr>
          <w:p w14:paraId="281490C4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38028466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0.20</w:t>
            </w:r>
          </w:p>
        </w:tc>
      </w:tr>
      <w:tr w:rsidR="00AA021E" w:rsidRPr="00A60183" w14:paraId="7C1473BA" w14:textId="77777777" w:rsidTr="00CF4E79">
        <w:trPr>
          <w:trHeight w:val="394"/>
        </w:trPr>
        <w:tc>
          <w:tcPr>
            <w:tcW w:w="1993" w:type="dxa"/>
          </w:tcPr>
          <w:p w14:paraId="7026A049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软件测试计划</w:t>
            </w:r>
          </w:p>
        </w:tc>
        <w:tc>
          <w:tcPr>
            <w:tcW w:w="2924" w:type="dxa"/>
          </w:tcPr>
          <w:p w14:paraId="14E0143F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737574F3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0.18</w:t>
            </w:r>
          </w:p>
        </w:tc>
      </w:tr>
      <w:tr w:rsidR="00AA021E" w:rsidRPr="00A60183" w14:paraId="7DE2D1AD" w14:textId="77777777" w:rsidTr="00CF4E79">
        <w:trPr>
          <w:trHeight w:val="381"/>
        </w:trPr>
        <w:tc>
          <w:tcPr>
            <w:tcW w:w="1993" w:type="dxa"/>
          </w:tcPr>
          <w:p w14:paraId="37A8A4AD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配置管理计划</w:t>
            </w:r>
          </w:p>
        </w:tc>
        <w:tc>
          <w:tcPr>
            <w:tcW w:w="2924" w:type="dxa"/>
          </w:tcPr>
          <w:p w14:paraId="5BC24F4C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4868F744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1.18</w:t>
            </w:r>
          </w:p>
        </w:tc>
      </w:tr>
      <w:tr w:rsidR="00AA021E" w:rsidRPr="00A60183" w14:paraId="549AD77E" w14:textId="77777777" w:rsidTr="00CF4E79">
        <w:trPr>
          <w:trHeight w:val="381"/>
        </w:trPr>
        <w:tc>
          <w:tcPr>
            <w:tcW w:w="1993" w:type="dxa"/>
          </w:tcPr>
          <w:p w14:paraId="0192E239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设计文档</w:t>
            </w:r>
          </w:p>
        </w:tc>
        <w:tc>
          <w:tcPr>
            <w:tcW w:w="2924" w:type="dxa"/>
          </w:tcPr>
          <w:p w14:paraId="7AFD484B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61CB702A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</w:t>
            </w:r>
          </w:p>
        </w:tc>
      </w:tr>
      <w:tr w:rsidR="00AA021E" w:rsidRPr="00A60183" w14:paraId="5A3442EA" w14:textId="77777777" w:rsidTr="00CF4E79">
        <w:trPr>
          <w:trHeight w:val="381"/>
        </w:trPr>
        <w:tc>
          <w:tcPr>
            <w:tcW w:w="1993" w:type="dxa"/>
          </w:tcPr>
          <w:p w14:paraId="5349ED9D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ATM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模拟系统原型</w:t>
            </w:r>
          </w:p>
        </w:tc>
        <w:tc>
          <w:tcPr>
            <w:tcW w:w="2924" w:type="dxa"/>
          </w:tcPr>
          <w:p w14:paraId="562D8F01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系统功能运行良好</w:t>
            </w:r>
          </w:p>
        </w:tc>
        <w:tc>
          <w:tcPr>
            <w:tcW w:w="3260" w:type="dxa"/>
          </w:tcPr>
          <w:p w14:paraId="2CD3F394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1.5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（alpha版系统发布）</w:t>
            </w:r>
          </w:p>
        </w:tc>
      </w:tr>
      <w:tr w:rsidR="00AA021E" w:rsidRPr="00A60183" w14:paraId="6F859AAD" w14:textId="77777777" w:rsidTr="00CF4E79">
        <w:trPr>
          <w:trHeight w:val="381"/>
        </w:trPr>
        <w:tc>
          <w:tcPr>
            <w:tcW w:w="1993" w:type="dxa"/>
          </w:tcPr>
          <w:p w14:paraId="21F7F628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软件测试设计</w:t>
            </w:r>
          </w:p>
        </w:tc>
        <w:tc>
          <w:tcPr>
            <w:tcW w:w="2924" w:type="dxa"/>
          </w:tcPr>
          <w:p w14:paraId="40AB2CA1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01DBFD00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1.15</w:t>
            </w:r>
          </w:p>
        </w:tc>
      </w:tr>
      <w:tr w:rsidR="00AA021E" w:rsidRPr="00A60183" w14:paraId="384439A4" w14:textId="77777777" w:rsidTr="00CF4E79">
        <w:trPr>
          <w:trHeight w:val="381"/>
        </w:trPr>
        <w:tc>
          <w:tcPr>
            <w:tcW w:w="1993" w:type="dxa"/>
          </w:tcPr>
          <w:p w14:paraId="738BC918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测试报告</w:t>
            </w:r>
          </w:p>
        </w:tc>
        <w:tc>
          <w:tcPr>
            <w:tcW w:w="2924" w:type="dxa"/>
          </w:tcPr>
          <w:p w14:paraId="54AEA45D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4AE46D5C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1.29</w:t>
            </w:r>
          </w:p>
        </w:tc>
      </w:tr>
      <w:tr w:rsidR="00AA021E" w:rsidRPr="00A60183" w14:paraId="0E2B047C" w14:textId="77777777" w:rsidTr="00CF4E79">
        <w:trPr>
          <w:trHeight w:val="381"/>
        </w:trPr>
        <w:tc>
          <w:tcPr>
            <w:tcW w:w="1993" w:type="dxa"/>
          </w:tcPr>
          <w:p w14:paraId="2C640C8A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A</w:t>
            </w:r>
            <w:r w:rsidRPr="00A60183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TM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模拟系统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交付</w:t>
            </w: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（成品）</w:t>
            </w:r>
          </w:p>
        </w:tc>
        <w:tc>
          <w:tcPr>
            <w:tcW w:w="2924" w:type="dxa"/>
          </w:tcPr>
          <w:p w14:paraId="1541DA4F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加入页面，能够通过测试并且稳定运行</w:t>
            </w:r>
          </w:p>
        </w:tc>
        <w:tc>
          <w:tcPr>
            <w:tcW w:w="3260" w:type="dxa"/>
          </w:tcPr>
          <w:p w14:paraId="1A60C9D1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2.1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（演示版成品发布）</w:t>
            </w:r>
          </w:p>
        </w:tc>
      </w:tr>
      <w:tr w:rsidR="00AA021E" w:rsidRPr="00A60183" w14:paraId="1F64C7B7" w14:textId="77777777" w:rsidTr="00CF4E79">
        <w:trPr>
          <w:trHeight w:val="381"/>
        </w:trPr>
        <w:tc>
          <w:tcPr>
            <w:tcW w:w="1993" w:type="dxa"/>
          </w:tcPr>
          <w:p w14:paraId="2357CD4F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A60183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用户手册</w:t>
            </w:r>
          </w:p>
        </w:tc>
        <w:tc>
          <w:tcPr>
            <w:tcW w:w="2924" w:type="dxa"/>
          </w:tcPr>
          <w:p w14:paraId="7A6C1561" w14:textId="77777777" w:rsidR="00AA021E" w:rsidRPr="00A60183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形成文档</w:t>
            </w:r>
          </w:p>
        </w:tc>
        <w:tc>
          <w:tcPr>
            <w:tcW w:w="3260" w:type="dxa"/>
          </w:tcPr>
          <w:p w14:paraId="1F7D2798" w14:textId="77777777" w:rsidR="00AA021E" w:rsidRDefault="00AA021E" w:rsidP="00CF4E79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2.5</w:t>
            </w:r>
          </w:p>
        </w:tc>
      </w:tr>
    </w:tbl>
    <w:p w14:paraId="33CF0C50" w14:textId="14FF510E" w:rsidR="00AA021E" w:rsidRDefault="00AA021E" w:rsidP="00AA021E">
      <w:pPr>
        <w:pStyle w:val="infoblue"/>
        <w:ind w:left="0"/>
      </w:pPr>
    </w:p>
    <w:p w14:paraId="21D54973" w14:textId="0E6F7F92" w:rsidR="00977DAB" w:rsidRDefault="00977DAB" w:rsidP="00AA021E">
      <w:pPr>
        <w:pStyle w:val="infoblue"/>
        <w:ind w:left="0"/>
      </w:pPr>
    </w:p>
    <w:tbl>
      <w:tblPr>
        <w:tblStyle w:val="af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2552"/>
        <w:gridCol w:w="1276"/>
        <w:gridCol w:w="5103"/>
      </w:tblGrid>
      <w:tr w:rsidR="00977DAB" w14:paraId="67929469" w14:textId="77777777" w:rsidTr="00682C13">
        <w:tc>
          <w:tcPr>
            <w:tcW w:w="1276" w:type="dxa"/>
          </w:tcPr>
          <w:p w14:paraId="6A97677B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阶段</w:t>
            </w:r>
          </w:p>
        </w:tc>
        <w:tc>
          <w:tcPr>
            <w:tcW w:w="2552" w:type="dxa"/>
          </w:tcPr>
          <w:p w14:paraId="4D69D38D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迭代</w:t>
            </w:r>
          </w:p>
        </w:tc>
        <w:tc>
          <w:tcPr>
            <w:tcW w:w="1276" w:type="dxa"/>
          </w:tcPr>
          <w:p w14:paraId="6FE5AF19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时间</w:t>
            </w:r>
          </w:p>
        </w:tc>
        <w:tc>
          <w:tcPr>
            <w:tcW w:w="5103" w:type="dxa"/>
          </w:tcPr>
          <w:p w14:paraId="597B3AFB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b/>
                <w:bCs/>
                <w:i w:val="0"/>
                <w:iCs w:val="0"/>
                <w:color w:val="auto"/>
                <w:sz w:val="24"/>
                <w:szCs w:val="24"/>
              </w:rPr>
              <w:t>里程碑</w:t>
            </w:r>
          </w:p>
        </w:tc>
      </w:tr>
      <w:tr w:rsidR="00977DAB" w14:paraId="222DC8BB" w14:textId="77777777" w:rsidTr="00682C13">
        <w:tc>
          <w:tcPr>
            <w:tcW w:w="1276" w:type="dxa"/>
          </w:tcPr>
          <w:p w14:paraId="7D546931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先</w:t>
            </w:r>
            <w:proofErr w:type="gramStart"/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启阶段</w:t>
            </w:r>
            <w:proofErr w:type="gramEnd"/>
          </w:p>
        </w:tc>
        <w:tc>
          <w:tcPr>
            <w:tcW w:w="2552" w:type="dxa"/>
          </w:tcPr>
          <w:p w14:paraId="2A546FF8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初步迭代</w:t>
            </w:r>
          </w:p>
        </w:tc>
        <w:tc>
          <w:tcPr>
            <w:tcW w:w="1276" w:type="dxa"/>
          </w:tcPr>
          <w:p w14:paraId="0458379E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第1</w:t>
            </w:r>
            <w:r w:rsidRPr="00F01444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-3</w:t>
            </w: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周</w:t>
            </w:r>
          </w:p>
        </w:tc>
        <w:tc>
          <w:tcPr>
            <w:tcW w:w="5103" w:type="dxa"/>
          </w:tcPr>
          <w:p w14:paraId="475A568E" w14:textId="77777777" w:rsidR="00977DAB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先启迭代对</w:t>
            </w: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TM</w:t>
            </w: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进行需求分析，确认功能点</w:t>
            </w:r>
          </w:p>
          <w:p w14:paraId="6FB75B3A" w14:textId="77777777" w:rsidR="00977DAB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设计软件开发计划所需要的时间和预算</w:t>
            </w:r>
          </w:p>
          <w:p w14:paraId="6833B182" w14:textId="77777777" w:rsidR="00977DAB" w:rsidRPr="00F01444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设立软件开发里程碑标志。</w:t>
            </w:r>
          </w:p>
        </w:tc>
      </w:tr>
      <w:tr w:rsidR="00977DAB" w14:paraId="6B4C5677" w14:textId="77777777" w:rsidTr="00682C13">
        <w:tc>
          <w:tcPr>
            <w:tcW w:w="1276" w:type="dxa"/>
          </w:tcPr>
          <w:p w14:paraId="517A751D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精化阶段</w:t>
            </w:r>
          </w:p>
        </w:tc>
        <w:tc>
          <w:tcPr>
            <w:tcW w:w="2552" w:type="dxa"/>
          </w:tcPr>
          <w:p w14:paraId="61EBC8CD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E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1-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迭代开发架构原型</w:t>
            </w:r>
          </w:p>
        </w:tc>
        <w:tc>
          <w:tcPr>
            <w:tcW w:w="1276" w:type="dxa"/>
          </w:tcPr>
          <w:p w14:paraId="2D835690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第4</w:t>
            </w:r>
            <w:r w:rsidRPr="00F01444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-5</w:t>
            </w: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周</w:t>
            </w:r>
          </w:p>
        </w:tc>
        <w:tc>
          <w:tcPr>
            <w:tcW w:w="5103" w:type="dxa"/>
          </w:tcPr>
          <w:p w14:paraId="229C8FFB" w14:textId="77777777" w:rsidR="00977DAB" w:rsidRPr="00F01444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架构原型</w:t>
            </w:r>
          </w:p>
        </w:tc>
      </w:tr>
      <w:tr w:rsidR="00977DAB" w14:paraId="1A149E42" w14:textId="77777777" w:rsidTr="00682C13">
        <w:tc>
          <w:tcPr>
            <w:tcW w:w="1276" w:type="dxa"/>
          </w:tcPr>
          <w:p w14:paraId="6A9DFB9A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构造阶段</w:t>
            </w:r>
          </w:p>
        </w:tc>
        <w:tc>
          <w:tcPr>
            <w:tcW w:w="2552" w:type="dxa"/>
          </w:tcPr>
          <w:p w14:paraId="49CA4432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C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迭代-开发Beta版本</w:t>
            </w:r>
          </w:p>
        </w:tc>
        <w:tc>
          <w:tcPr>
            <w:tcW w:w="1276" w:type="dxa"/>
          </w:tcPr>
          <w:p w14:paraId="6FA718AA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第6</w:t>
            </w:r>
            <w:r w:rsidRPr="00F01444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-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8</w:t>
            </w: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周</w:t>
            </w:r>
          </w:p>
        </w:tc>
        <w:tc>
          <w:tcPr>
            <w:tcW w:w="5103" w:type="dxa"/>
          </w:tcPr>
          <w:p w14:paraId="786A1E2D" w14:textId="77777777" w:rsidR="00977DAB" w:rsidRPr="00F01444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 xml:space="preserve">TM1 </w:t>
            </w: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beta版</w:t>
            </w:r>
          </w:p>
        </w:tc>
      </w:tr>
      <w:tr w:rsidR="00977DAB" w14:paraId="1538BAC5" w14:textId="77777777" w:rsidTr="00682C13">
        <w:tc>
          <w:tcPr>
            <w:tcW w:w="1276" w:type="dxa"/>
          </w:tcPr>
          <w:p w14:paraId="240811D6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4A0F9A2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C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迭代-开发发布版本</w:t>
            </w:r>
          </w:p>
        </w:tc>
        <w:tc>
          <w:tcPr>
            <w:tcW w:w="1276" w:type="dxa"/>
          </w:tcPr>
          <w:p w14:paraId="0E95B337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第8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-9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周</w:t>
            </w:r>
          </w:p>
        </w:tc>
        <w:tc>
          <w:tcPr>
            <w:tcW w:w="5103" w:type="dxa"/>
          </w:tcPr>
          <w:p w14:paraId="20090605" w14:textId="77777777" w:rsidR="00977DAB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 xml:space="preserve">TM </w:t>
            </w: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演示版软件</w:t>
            </w:r>
          </w:p>
        </w:tc>
      </w:tr>
      <w:tr w:rsidR="00977DAB" w14:paraId="6D0737A0" w14:textId="77777777" w:rsidTr="00682C13">
        <w:tc>
          <w:tcPr>
            <w:tcW w:w="1276" w:type="dxa"/>
          </w:tcPr>
          <w:p w14:paraId="3C61DFF3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1D93297" w14:textId="77777777" w:rsidR="00977DAB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C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迭代-完整版</w:t>
            </w:r>
          </w:p>
        </w:tc>
        <w:tc>
          <w:tcPr>
            <w:tcW w:w="1276" w:type="dxa"/>
          </w:tcPr>
          <w:p w14:paraId="54767F01" w14:textId="77777777" w:rsidR="00977DAB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第9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-10</w:t>
            </w: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周</w:t>
            </w:r>
          </w:p>
        </w:tc>
        <w:tc>
          <w:tcPr>
            <w:tcW w:w="5103" w:type="dxa"/>
          </w:tcPr>
          <w:p w14:paraId="60F33363" w14:textId="77777777" w:rsidR="00977DAB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初始发布版</w:t>
            </w:r>
          </w:p>
        </w:tc>
      </w:tr>
      <w:tr w:rsidR="00977DAB" w14:paraId="6C83EF5D" w14:textId="77777777" w:rsidTr="00682C13">
        <w:tc>
          <w:tcPr>
            <w:tcW w:w="1276" w:type="dxa"/>
          </w:tcPr>
          <w:p w14:paraId="48EDED16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lastRenderedPageBreak/>
              <w:t>产品化阶段</w:t>
            </w:r>
          </w:p>
        </w:tc>
        <w:tc>
          <w:tcPr>
            <w:tcW w:w="2552" w:type="dxa"/>
          </w:tcPr>
          <w:p w14:paraId="6AAD377C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2368FBA" w14:textId="77777777" w:rsidR="00977DAB" w:rsidRPr="00F01444" w:rsidRDefault="00977DAB" w:rsidP="00682C1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第1</w:t>
            </w:r>
            <w:r w:rsidRPr="00F01444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1-12</w:t>
            </w:r>
            <w:r w:rsidRPr="00F01444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周</w:t>
            </w:r>
          </w:p>
        </w:tc>
        <w:tc>
          <w:tcPr>
            <w:tcW w:w="5103" w:type="dxa"/>
          </w:tcPr>
          <w:p w14:paraId="523499D4" w14:textId="77777777" w:rsidR="00977DAB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为发布版</w:t>
            </w:r>
            <w:proofErr w:type="gramEnd"/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 xml:space="preserve"> R1.0 和 R2.0 的发行作好准备。</w:t>
            </w:r>
          </w:p>
          <w:p w14:paraId="46FE29E4" w14:textId="77777777" w:rsidR="00977DAB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该阶段将提供包括用户培训在内的各种支持</w:t>
            </w:r>
          </w:p>
          <w:p w14:paraId="1F99DB6F" w14:textId="77777777" w:rsidR="00977DAB" w:rsidRPr="00F01444" w:rsidRDefault="00977DAB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01444">
              <w:rPr>
                <w:rFonts w:ascii="宋体" w:hAnsi="宋体" w:hint="eastAsia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R2.0 发布标志着产品化阶段的结束。</w:t>
            </w:r>
          </w:p>
        </w:tc>
      </w:tr>
    </w:tbl>
    <w:p w14:paraId="667DBFC1" w14:textId="77777777" w:rsidR="00977DAB" w:rsidRPr="00977DAB" w:rsidRDefault="00977DAB" w:rsidP="00AA021E">
      <w:pPr>
        <w:pStyle w:val="infoblue"/>
        <w:ind w:left="0"/>
      </w:pPr>
    </w:p>
    <w:p w14:paraId="0E2AA3B6" w14:textId="77777777" w:rsidR="0082761E" w:rsidRDefault="00A11AA0">
      <w:pPr>
        <w:pStyle w:val="3"/>
      </w:pPr>
      <w:bookmarkStart w:id="45" w:name="4.2.5__________Project_Resourcing"/>
      <w:bookmarkStart w:id="46" w:name="_Toc115690004"/>
      <w:r>
        <w:t>4.2.5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项目资源分配</w:t>
      </w:r>
      <w:bookmarkEnd w:id="45"/>
      <w:bookmarkEnd w:id="46"/>
    </w:p>
    <w:p w14:paraId="14D73504" w14:textId="77777777" w:rsidR="0082761E" w:rsidRDefault="00A11AA0">
      <w:pPr>
        <w:pStyle w:val="4"/>
      </w:pPr>
      <w:bookmarkStart w:id="47" w:name="4.2.5.1_____Staffing_Plan"/>
      <w:r>
        <w:t>4.2.5.1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人员配备计划</w:t>
      </w:r>
      <w:bookmarkEnd w:id="47"/>
    </w:p>
    <w:p w14:paraId="3440D27E" w14:textId="4D6F27FA" w:rsidR="00F6338C" w:rsidRPr="008060CA" w:rsidRDefault="008060C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8060CA">
        <w:rPr>
          <w:rFonts w:ascii="宋体" w:hAnsi="宋体" w:hint="eastAsia"/>
          <w:i w:val="0"/>
          <w:iCs w:val="0"/>
          <w:color w:val="auto"/>
          <w:sz w:val="24"/>
          <w:szCs w:val="24"/>
        </w:rPr>
        <w:t>项目经理：1人</w:t>
      </w:r>
    </w:p>
    <w:p w14:paraId="3C5D7AFC" w14:textId="61C3D02F" w:rsidR="008060CA" w:rsidRPr="008060CA" w:rsidRDefault="008060C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8060CA">
        <w:rPr>
          <w:rFonts w:ascii="宋体" w:hAnsi="宋体" w:hint="eastAsia"/>
          <w:i w:val="0"/>
          <w:iCs w:val="0"/>
          <w:color w:val="auto"/>
          <w:sz w:val="24"/>
          <w:szCs w:val="24"/>
        </w:rPr>
        <w:t>系统分析师：1人</w:t>
      </w:r>
    </w:p>
    <w:p w14:paraId="648A57CE" w14:textId="79CD3CF5" w:rsidR="008060CA" w:rsidRPr="008060CA" w:rsidRDefault="008060C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8060CA">
        <w:rPr>
          <w:rFonts w:ascii="宋体" w:hAnsi="宋体" w:hint="eastAsia"/>
          <w:i w:val="0"/>
          <w:iCs w:val="0"/>
          <w:color w:val="auto"/>
          <w:sz w:val="24"/>
          <w:szCs w:val="24"/>
        </w:rPr>
        <w:t>设计员：1人</w:t>
      </w:r>
    </w:p>
    <w:p w14:paraId="51A87545" w14:textId="39EBA773" w:rsidR="008060CA" w:rsidRPr="008060CA" w:rsidRDefault="008060C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8060CA">
        <w:rPr>
          <w:rFonts w:ascii="宋体" w:hAnsi="宋体" w:hint="eastAsia"/>
          <w:i w:val="0"/>
          <w:iCs w:val="0"/>
          <w:color w:val="auto"/>
          <w:sz w:val="24"/>
          <w:szCs w:val="24"/>
        </w:rPr>
        <w:t>测试经理：1人</w:t>
      </w:r>
    </w:p>
    <w:p w14:paraId="2083A6FD" w14:textId="54595BDA" w:rsidR="008060CA" w:rsidRPr="008060CA" w:rsidRDefault="008060C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8060CA">
        <w:rPr>
          <w:rFonts w:ascii="宋体" w:hAnsi="宋体" w:hint="eastAsia"/>
          <w:i w:val="0"/>
          <w:iCs w:val="0"/>
          <w:color w:val="auto"/>
          <w:sz w:val="24"/>
          <w:szCs w:val="24"/>
        </w:rPr>
        <w:t>配置经理：1人</w:t>
      </w:r>
    </w:p>
    <w:p w14:paraId="0325A9B1" w14:textId="06A826D4" w:rsidR="008060CA" w:rsidRPr="008060CA" w:rsidRDefault="008060CA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8060CA">
        <w:rPr>
          <w:rFonts w:ascii="宋体" w:hAnsi="宋体" w:hint="eastAsia"/>
          <w:i w:val="0"/>
          <w:iCs w:val="0"/>
          <w:color w:val="auto"/>
          <w:sz w:val="24"/>
          <w:szCs w:val="24"/>
        </w:rPr>
        <w:t>界面设计员：1人</w:t>
      </w:r>
    </w:p>
    <w:p w14:paraId="354C53C5" w14:textId="77777777" w:rsidR="0082761E" w:rsidRDefault="00A11AA0">
      <w:pPr>
        <w:pStyle w:val="4"/>
      </w:pPr>
      <w:bookmarkStart w:id="48" w:name="4.2.5.2_____Resource_Acquisition_Plan"/>
      <w:r>
        <w:t>4.2.5.2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资源获取计划</w:t>
      </w:r>
      <w:bookmarkEnd w:id="48"/>
    </w:p>
    <w:p w14:paraId="701BEC44" w14:textId="0F1D4081" w:rsidR="00F6338C" w:rsidRPr="00D208B7" w:rsidRDefault="00F6338C" w:rsidP="00F6338C">
      <w:pPr>
        <w:pStyle w:val="infoblue"/>
        <w:ind w:left="0"/>
        <w:rPr>
          <w:rFonts w:ascii="宋体" w:hAnsi="宋体"/>
          <w:i w:val="0"/>
          <w:iCs w:val="0"/>
          <w:color w:val="auto"/>
          <w:sz w:val="24"/>
          <w:szCs w:val="24"/>
        </w:rPr>
      </w:pPr>
      <w:r>
        <w:tab/>
      </w:r>
      <w:r>
        <w:tab/>
      </w:r>
      <w:r w:rsidRPr="00D208B7">
        <w:rPr>
          <w:rFonts w:ascii="宋体" w:hAnsi="宋体" w:hint="eastAsia"/>
          <w:i w:val="0"/>
          <w:iCs w:val="0"/>
          <w:color w:val="auto"/>
          <w:sz w:val="24"/>
          <w:szCs w:val="24"/>
        </w:rPr>
        <w:t>课程Q</w:t>
      </w:r>
      <w:r w:rsidRPr="00D208B7">
        <w:rPr>
          <w:rFonts w:ascii="宋体" w:hAnsi="宋体"/>
          <w:i w:val="0"/>
          <w:iCs w:val="0"/>
          <w:color w:val="auto"/>
          <w:sz w:val="24"/>
          <w:szCs w:val="24"/>
        </w:rPr>
        <w:t>Q</w:t>
      </w:r>
      <w:r w:rsidRPr="00D208B7">
        <w:rPr>
          <w:rFonts w:ascii="宋体" w:hAnsi="宋体" w:hint="eastAsia"/>
          <w:i w:val="0"/>
          <w:iCs w:val="0"/>
          <w:color w:val="auto"/>
          <w:sz w:val="24"/>
          <w:szCs w:val="24"/>
        </w:rPr>
        <w:t>群组织</w:t>
      </w:r>
    </w:p>
    <w:p w14:paraId="5EA1C590" w14:textId="77777777" w:rsidR="0082761E" w:rsidRDefault="00A11AA0">
      <w:pPr>
        <w:pStyle w:val="4"/>
      </w:pPr>
      <w:bookmarkStart w:id="49" w:name="4.2.5.3_____Training_Plan"/>
      <w:r>
        <w:t>4.2.5.3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培训计划</w:t>
      </w:r>
      <w:bookmarkEnd w:id="49"/>
    </w:p>
    <w:p w14:paraId="6C3E0D9F" w14:textId="0EFB8B5A" w:rsidR="00F6338C" w:rsidRPr="00D208B7" w:rsidRDefault="00F6338C">
      <w:pPr>
        <w:pStyle w:val="infoblue"/>
        <w:rPr>
          <w:i w:val="0"/>
          <w:iCs w:val="0"/>
          <w:color w:val="auto"/>
          <w:sz w:val="24"/>
          <w:szCs w:val="24"/>
        </w:rPr>
      </w:pPr>
      <w:r w:rsidRPr="00D208B7">
        <w:rPr>
          <w:rFonts w:hint="eastAsia"/>
          <w:i w:val="0"/>
          <w:iCs w:val="0"/>
          <w:color w:val="auto"/>
          <w:sz w:val="24"/>
          <w:szCs w:val="24"/>
        </w:rPr>
        <w:t>无培训计划</w:t>
      </w:r>
    </w:p>
    <w:p w14:paraId="49129034" w14:textId="77777777" w:rsidR="0082761E" w:rsidRDefault="00A11AA0">
      <w:pPr>
        <w:pStyle w:val="3"/>
      </w:pPr>
      <w:bookmarkStart w:id="50" w:name="4.2.6__________Budget"/>
      <w:bookmarkStart w:id="51" w:name="_Toc115690005"/>
      <w:r>
        <w:t>4.2.6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预算</w:t>
      </w:r>
      <w:bookmarkEnd w:id="50"/>
      <w:bookmarkEnd w:id="51"/>
    </w:p>
    <w:p w14:paraId="0B5524B6" w14:textId="4D334260" w:rsidR="00F6338C" w:rsidRPr="00322A81" w:rsidRDefault="00F6338C" w:rsidP="00322A81">
      <w:pPr>
        <w:pStyle w:val="infoblue"/>
        <w:rPr>
          <w:i w:val="0"/>
          <w:iCs w:val="0"/>
          <w:color w:val="auto"/>
          <w:sz w:val="24"/>
          <w:szCs w:val="24"/>
        </w:rPr>
      </w:pPr>
      <w:r w:rsidRPr="00D208B7">
        <w:rPr>
          <w:rFonts w:hint="eastAsia"/>
          <w:i w:val="0"/>
          <w:iCs w:val="0"/>
          <w:color w:val="auto"/>
          <w:sz w:val="24"/>
          <w:szCs w:val="24"/>
        </w:rPr>
        <w:t>无成本</w:t>
      </w:r>
    </w:p>
    <w:p w14:paraId="04A18A18" w14:textId="77777777" w:rsidR="0082761E" w:rsidRDefault="00A11AA0">
      <w:pPr>
        <w:pStyle w:val="2"/>
      </w:pPr>
      <w:bookmarkStart w:id="52" w:name="4.3_______________Iteration_Plans"/>
      <w:bookmarkStart w:id="53" w:name="_Toc115690006"/>
      <w:r>
        <w:t>4.3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迭代计划</w:t>
      </w:r>
      <w:bookmarkEnd w:id="52"/>
      <w:bookmarkEnd w:id="53"/>
    </w:p>
    <w:p w14:paraId="01893CD3" w14:textId="1A0B59F9" w:rsidR="00DD72F9" w:rsidRPr="00DD72F9" w:rsidRDefault="00DD72F9">
      <w:pPr>
        <w:pStyle w:val="infoblue"/>
      </w:pPr>
      <w:r>
        <w:rPr>
          <w:rFonts w:hint="eastAsia"/>
        </w:rPr>
        <w:t>见迭代计划</w:t>
      </w:r>
      <w:r>
        <w:rPr>
          <w:rFonts w:hint="eastAsia"/>
        </w:rPr>
        <w:t>1</w:t>
      </w:r>
      <w:r>
        <w:rPr>
          <w:rFonts w:hint="eastAsia"/>
        </w:rPr>
        <w:t>、迭代计划</w:t>
      </w:r>
      <w:r>
        <w:rPr>
          <w:rFonts w:hint="eastAsia"/>
        </w:rPr>
        <w:t>2</w:t>
      </w:r>
    </w:p>
    <w:p w14:paraId="371C048B" w14:textId="77777777" w:rsidR="0082761E" w:rsidRDefault="00A11AA0">
      <w:pPr>
        <w:pStyle w:val="2"/>
      </w:pPr>
      <w:bookmarkStart w:id="54" w:name="4.4_______________Project_Monitoring_and"/>
      <w:bookmarkStart w:id="55" w:name="_Toc115690007"/>
      <w:r>
        <w:t>4.4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项目监测与控制</w:t>
      </w:r>
      <w:bookmarkEnd w:id="54"/>
      <w:bookmarkEnd w:id="55"/>
    </w:p>
    <w:p w14:paraId="48E71F0A" w14:textId="77777777" w:rsidR="0082761E" w:rsidRDefault="00A11AA0">
      <w:pPr>
        <w:pStyle w:val="3"/>
      </w:pPr>
      <w:bookmarkStart w:id="56" w:name="4.4.1__________Requirements_Management_P"/>
      <w:bookmarkStart w:id="57" w:name="_Toc115690008"/>
      <w:r>
        <w:t>4.4.1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需求管理计划</w:t>
      </w:r>
      <w:bookmarkEnd w:id="56"/>
      <w:bookmarkEnd w:id="57"/>
    </w:p>
    <w:p w14:paraId="23435C4F" w14:textId="4C87CDC5" w:rsidR="00DD72F9" w:rsidRDefault="00DD72F9">
      <w:pPr>
        <w:pStyle w:val="infoblue"/>
      </w:pPr>
      <w:r>
        <w:rPr>
          <w:rFonts w:hint="eastAsia"/>
        </w:rPr>
        <w:t>见用例规约文档</w:t>
      </w:r>
    </w:p>
    <w:p w14:paraId="0FB7CD36" w14:textId="77777777" w:rsidR="0082761E" w:rsidRDefault="00A11AA0">
      <w:pPr>
        <w:pStyle w:val="3"/>
      </w:pPr>
      <w:bookmarkStart w:id="58" w:name="4.4.2__________Schedule_Control_Plan"/>
      <w:bookmarkStart w:id="59" w:name="_Toc115690009"/>
      <w:r>
        <w:t>4.4.2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进度控制计划</w:t>
      </w:r>
      <w:bookmarkEnd w:id="58"/>
      <w:bookmarkEnd w:id="59"/>
    </w:p>
    <w:p w14:paraId="6184D70E" w14:textId="0DE07552" w:rsidR="00FE5406" w:rsidRPr="00322A81" w:rsidRDefault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322A81">
        <w:rPr>
          <w:rFonts w:ascii="宋体" w:hAnsi="宋体" w:hint="eastAsia"/>
          <w:i w:val="0"/>
          <w:iCs w:val="0"/>
          <w:color w:val="auto"/>
          <w:sz w:val="24"/>
          <w:szCs w:val="24"/>
        </w:rPr>
        <w:t>每周进行巡视，对本周内开展的任务进行进度记录督促相关人员。</w:t>
      </w:r>
    </w:p>
    <w:p w14:paraId="77017A37" w14:textId="627933A1" w:rsidR="00FE5406" w:rsidRPr="00322A81" w:rsidRDefault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322A81">
        <w:rPr>
          <w:rFonts w:ascii="宋体" w:hAnsi="宋体" w:hint="eastAsia"/>
          <w:i w:val="0"/>
          <w:iCs w:val="0"/>
          <w:color w:val="auto"/>
          <w:sz w:val="24"/>
          <w:szCs w:val="24"/>
        </w:rPr>
        <w:t>在里程碑节点结束前三天。巡检即将结束的里程碑任务负责人敦促其</w:t>
      </w:r>
      <w:r w:rsidR="00322A81" w:rsidRPr="00322A81">
        <w:rPr>
          <w:rFonts w:ascii="宋体" w:hAnsi="宋体" w:hint="eastAsia"/>
          <w:i w:val="0"/>
          <w:iCs w:val="0"/>
          <w:color w:val="auto"/>
          <w:sz w:val="24"/>
          <w:szCs w:val="24"/>
        </w:rPr>
        <w:t>跟上进度。</w:t>
      </w:r>
    </w:p>
    <w:p w14:paraId="5EBE8393" w14:textId="6E6E7245" w:rsidR="00322A81" w:rsidRDefault="00322A81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322A81">
        <w:rPr>
          <w:rFonts w:ascii="宋体" w:hAnsi="宋体" w:hint="eastAsia"/>
          <w:i w:val="0"/>
          <w:iCs w:val="0"/>
          <w:color w:val="auto"/>
          <w:sz w:val="24"/>
          <w:szCs w:val="24"/>
        </w:rPr>
        <w:t>在</w:t>
      </w:r>
      <w:proofErr w:type="spellStart"/>
      <w:r w:rsidRPr="00322A81">
        <w:rPr>
          <w:rFonts w:ascii="宋体" w:hAnsi="宋体" w:hint="eastAsia"/>
          <w:i w:val="0"/>
          <w:iCs w:val="0"/>
          <w:color w:val="auto"/>
          <w:sz w:val="24"/>
          <w:szCs w:val="24"/>
        </w:rPr>
        <w:t>ddl</w:t>
      </w:r>
      <w:proofErr w:type="spellEnd"/>
      <w:r w:rsidRPr="00322A81">
        <w:rPr>
          <w:rFonts w:ascii="宋体" w:hAnsi="宋体" w:hint="eastAsia"/>
          <w:i w:val="0"/>
          <w:iCs w:val="0"/>
          <w:color w:val="auto"/>
          <w:sz w:val="24"/>
          <w:szCs w:val="24"/>
        </w:rPr>
        <w:t>前三天未完成所负责任务的人员，进行口头敦促，必要时抽调闲散人员进行辅助。</w:t>
      </w:r>
    </w:p>
    <w:p w14:paraId="1E22C05F" w14:textId="77777777" w:rsidR="00322A81" w:rsidRPr="00322A81" w:rsidRDefault="00322A81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</w:p>
    <w:p w14:paraId="05F2ECAD" w14:textId="77777777" w:rsidR="0082761E" w:rsidRDefault="00A11AA0">
      <w:pPr>
        <w:pStyle w:val="3"/>
      </w:pPr>
      <w:bookmarkStart w:id="60" w:name="4.4.3__________Budget_Control_Plan"/>
      <w:bookmarkStart w:id="61" w:name="_Toc115690010"/>
      <w:r>
        <w:t>4.4.3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预算控制计划</w:t>
      </w:r>
      <w:bookmarkEnd w:id="60"/>
      <w:bookmarkEnd w:id="61"/>
    </w:p>
    <w:p w14:paraId="3A424842" w14:textId="49D88E65" w:rsidR="00D208B7" w:rsidRPr="00D208B7" w:rsidRDefault="00D208B7">
      <w:pPr>
        <w:pStyle w:val="infoblue"/>
        <w:rPr>
          <w:i w:val="0"/>
          <w:iCs w:val="0"/>
          <w:color w:val="auto"/>
          <w:sz w:val="24"/>
          <w:szCs w:val="24"/>
        </w:rPr>
      </w:pPr>
      <w:r w:rsidRPr="00D208B7">
        <w:rPr>
          <w:rFonts w:hint="eastAsia"/>
          <w:i w:val="0"/>
          <w:iCs w:val="0"/>
          <w:color w:val="auto"/>
          <w:sz w:val="24"/>
          <w:szCs w:val="24"/>
        </w:rPr>
        <w:t>无开销，不必要制定预算控制</w:t>
      </w:r>
    </w:p>
    <w:p w14:paraId="33DB20B3" w14:textId="77777777" w:rsidR="00D208B7" w:rsidRDefault="00D208B7">
      <w:pPr>
        <w:pStyle w:val="infoblue"/>
      </w:pPr>
    </w:p>
    <w:p w14:paraId="4D683BD9" w14:textId="77777777" w:rsidR="0082761E" w:rsidRDefault="00A11AA0">
      <w:pPr>
        <w:pStyle w:val="3"/>
      </w:pPr>
      <w:bookmarkStart w:id="62" w:name="4.4.4__________Quality_Control_Plan"/>
      <w:bookmarkStart w:id="63" w:name="_Toc115690011"/>
      <w:r>
        <w:t>4.4.4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质量控制计划</w:t>
      </w:r>
      <w:bookmarkEnd w:id="62"/>
      <w:bookmarkEnd w:id="63"/>
    </w:p>
    <w:p w14:paraId="06FDA53C" w14:textId="77777777" w:rsidR="00FE5406" w:rsidRPr="00FE5406" w:rsidRDefault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文档质量：</w:t>
      </w:r>
    </w:p>
    <w:p w14:paraId="5EC8F43E" w14:textId="3E5CBE4F" w:rsidR="00FE5406" w:rsidRPr="00FE5406" w:rsidRDefault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lastRenderedPageBreak/>
        <w:t>在每次文档交付前。团队中每个人审查文档，依据R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UP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开发流程准则以及各文档模板要求，进行赋分（十分制）。当平均分数大于阈值（七分）则认为质量良好。在低于阈值时，由打低分者指出问题，由文档编写人员改正。</w:t>
      </w:r>
    </w:p>
    <w:p w14:paraId="1C0FED03" w14:textId="1C9D19AD" w:rsidR="00FE5406" w:rsidRPr="00FE5406" w:rsidRDefault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系统质量：</w:t>
      </w:r>
    </w:p>
    <w:p w14:paraId="1046BF81" w14:textId="03A4467C" w:rsidR="00FE5406" w:rsidRPr="00FE5406" w:rsidRDefault="00FE5406" w:rsidP="00FE5406">
      <w:pPr>
        <w:pStyle w:val="infoblue"/>
        <w:ind w:left="0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ab/>
        <w:t xml:space="preserve">  </w:t>
      </w:r>
      <w:r>
        <w:rPr>
          <w:rFonts w:ascii="宋体" w:hAnsi="宋体"/>
          <w:i w:val="0"/>
          <w:iCs w:val="0"/>
          <w:color w:val="auto"/>
          <w:sz w:val="24"/>
          <w:szCs w:val="24"/>
        </w:rPr>
        <w:t xml:space="preserve"> 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依测试人员的评价标准。当达不到测试人员的标准时。开发人员进行返工。</w:t>
      </w:r>
    </w:p>
    <w:p w14:paraId="1A67DEE7" w14:textId="77777777" w:rsidR="00FE5406" w:rsidRDefault="00FE5406">
      <w:pPr>
        <w:pStyle w:val="infoblue"/>
      </w:pPr>
    </w:p>
    <w:p w14:paraId="764E6D67" w14:textId="77777777" w:rsidR="0082761E" w:rsidRDefault="00A11AA0">
      <w:pPr>
        <w:pStyle w:val="3"/>
      </w:pPr>
      <w:bookmarkStart w:id="64" w:name="4.4.5__________Reporting_Plan"/>
      <w:bookmarkStart w:id="65" w:name="_Toc115690012"/>
      <w:r>
        <w:t>4.4.5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报告计划</w:t>
      </w:r>
      <w:bookmarkEnd w:id="64"/>
      <w:bookmarkEnd w:id="65"/>
    </w:p>
    <w:p w14:paraId="4DF870F8" w14:textId="72FB268C" w:rsidR="00AA021E" w:rsidRPr="00FE5406" w:rsidRDefault="00AA021E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外部报告：</w:t>
      </w:r>
    </w:p>
    <w:p w14:paraId="2802B249" w14:textId="7D96C078" w:rsidR="00AA021E" w:rsidRPr="00FE5406" w:rsidRDefault="00FE5406" w:rsidP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1.</w:t>
      </w:r>
      <w:r w:rsidR="00AA021E"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软件开发计划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 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2.</w:t>
      </w:r>
      <w:r w:rsidR="00AA021E"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详细软件开发计划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3.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用户手册</w:t>
      </w:r>
    </w:p>
    <w:p w14:paraId="5C5526E7" w14:textId="1B62B3EE" w:rsidR="00FE5406" w:rsidRPr="00FE5406" w:rsidRDefault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内部报告：</w:t>
      </w:r>
    </w:p>
    <w:p w14:paraId="349D8083" w14:textId="09891B9C" w:rsidR="00FE5406" w:rsidRPr="00FE5406" w:rsidRDefault="00FE5406" w:rsidP="00FE5406">
      <w:pPr>
        <w:pStyle w:val="infoblue"/>
        <w:numPr>
          <w:ilvl w:val="0"/>
          <w:numId w:val="3"/>
        </w:numPr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软件需求规范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2.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用户界面原型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3.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软件测试计划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4.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配置管理计划5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设计文档6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软件测试设计</w:t>
      </w:r>
      <w:r w:rsidRPr="00FE5406">
        <w:rPr>
          <w:rFonts w:ascii="宋体" w:hAnsi="宋体"/>
          <w:i w:val="0"/>
          <w:iCs w:val="0"/>
          <w:color w:val="auto"/>
          <w:sz w:val="24"/>
          <w:szCs w:val="24"/>
        </w:rPr>
        <w:t>7.</w:t>
      </w: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软件测试报告 </w:t>
      </w:r>
    </w:p>
    <w:p w14:paraId="676E3235" w14:textId="6A4C10DB" w:rsidR="00FE5406" w:rsidRPr="00FE5406" w:rsidRDefault="00FE5406" w:rsidP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频率：按时间表进行发布，每周口头汇报各个组工作进度</w:t>
      </w:r>
    </w:p>
    <w:p w14:paraId="032F8D3C" w14:textId="2B529026" w:rsidR="00FE5406" w:rsidRPr="00FE5406" w:rsidRDefault="00FE5406" w:rsidP="00FE5406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E5406">
        <w:rPr>
          <w:rFonts w:ascii="宋体" w:hAnsi="宋体" w:hint="eastAsia"/>
          <w:i w:val="0"/>
          <w:iCs w:val="0"/>
          <w:color w:val="auto"/>
          <w:sz w:val="24"/>
          <w:szCs w:val="24"/>
        </w:rPr>
        <w:t>范围：每个开发组</w:t>
      </w:r>
    </w:p>
    <w:p w14:paraId="6D90CDAD" w14:textId="77777777" w:rsidR="00FE5406" w:rsidRDefault="00FE5406">
      <w:pPr>
        <w:pStyle w:val="infoblue"/>
      </w:pPr>
    </w:p>
    <w:p w14:paraId="4944B5FD" w14:textId="77777777" w:rsidR="0082761E" w:rsidRDefault="00A11AA0">
      <w:pPr>
        <w:pStyle w:val="3"/>
      </w:pPr>
      <w:bookmarkStart w:id="66" w:name="4.4.6__________Measurement_Plan"/>
      <w:bookmarkStart w:id="67" w:name="_Toc115690013"/>
      <w:r>
        <w:t>4.4.6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评测计划</w:t>
      </w:r>
      <w:bookmarkEnd w:id="66"/>
      <w:bookmarkEnd w:id="67"/>
    </w:p>
    <w:p w14:paraId="17DE4025" w14:textId="7E69C535" w:rsidR="00722401" w:rsidRPr="00722401" w:rsidRDefault="00722401">
      <w:pPr>
        <w:pStyle w:val="infoblue"/>
        <w:rPr>
          <w:i w:val="0"/>
          <w:iCs w:val="0"/>
          <w:color w:val="auto"/>
          <w:sz w:val="24"/>
          <w:szCs w:val="24"/>
        </w:rPr>
      </w:pPr>
      <w:r w:rsidRPr="00722401">
        <w:rPr>
          <w:rFonts w:hint="eastAsia"/>
          <w:i w:val="0"/>
          <w:iCs w:val="0"/>
          <w:color w:val="auto"/>
          <w:sz w:val="24"/>
          <w:szCs w:val="24"/>
        </w:rPr>
        <w:t>项目经理依据计划和实际进度来进行评测，并督促计划执行</w:t>
      </w:r>
    </w:p>
    <w:p w14:paraId="530B154E" w14:textId="41AF0431" w:rsidR="0082761E" w:rsidRDefault="00A11AA0">
      <w:pPr>
        <w:pStyle w:val="2"/>
      </w:pPr>
      <w:bookmarkStart w:id="68" w:name="4.5_______________Risk_Management_plan"/>
      <w:bookmarkStart w:id="69" w:name="_Toc115690014"/>
      <w:r>
        <w:t>4.5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风险管理计划</w:t>
      </w:r>
      <w:bookmarkEnd w:id="68"/>
      <w:bookmarkEnd w:id="69"/>
    </w:p>
    <w:p w14:paraId="7D3E3BB8" w14:textId="3721DAE9" w:rsidR="00722401" w:rsidRPr="00722401" w:rsidRDefault="00722401">
      <w:pPr>
        <w:pStyle w:val="infoblue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>暂</w:t>
      </w:r>
      <w:r w:rsidRPr="00722401">
        <w:rPr>
          <w:rFonts w:hint="eastAsia"/>
          <w:i w:val="0"/>
          <w:iCs w:val="0"/>
          <w:color w:val="auto"/>
          <w:sz w:val="24"/>
          <w:szCs w:val="24"/>
        </w:rPr>
        <w:t>无</w:t>
      </w:r>
    </w:p>
    <w:p w14:paraId="284045E5" w14:textId="77777777" w:rsidR="0082761E" w:rsidRDefault="00A11AA0">
      <w:pPr>
        <w:pStyle w:val="2"/>
      </w:pPr>
      <w:bookmarkStart w:id="70" w:name="4.6_______________Close-out_Plan"/>
      <w:bookmarkStart w:id="71" w:name="_Toc115690015"/>
      <w:r>
        <w:t>4.6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收尾计划</w:t>
      </w:r>
      <w:bookmarkEnd w:id="70"/>
      <w:bookmarkEnd w:id="71"/>
    </w:p>
    <w:p w14:paraId="01AD127D" w14:textId="4D6D719F" w:rsidR="00722401" w:rsidRPr="00722401" w:rsidRDefault="00722401">
      <w:pPr>
        <w:pStyle w:val="infoblue"/>
        <w:rPr>
          <w:i w:val="0"/>
          <w:iCs w:val="0"/>
          <w:color w:val="auto"/>
          <w:sz w:val="24"/>
          <w:szCs w:val="24"/>
        </w:rPr>
      </w:pPr>
      <w:r w:rsidRPr="00722401">
        <w:rPr>
          <w:rFonts w:hint="eastAsia"/>
          <w:i w:val="0"/>
          <w:iCs w:val="0"/>
          <w:color w:val="auto"/>
          <w:sz w:val="24"/>
          <w:szCs w:val="24"/>
        </w:rPr>
        <w:t>项目结束时，会进行项目总结会谈，简要的总结本次项目中遇到的问题。并将所有项目文档归档。</w:t>
      </w:r>
    </w:p>
    <w:p w14:paraId="02FCDBF6" w14:textId="77777777" w:rsidR="0082761E" w:rsidRDefault="00A11AA0">
      <w:pPr>
        <w:pStyle w:val="1"/>
      </w:pPr>
      <w:bookmarkStart w:id="72" w:name="5.__________________Technical_Process_Pl"/>
      <w:bookmarkStart w:id="73" w:name="_Toc115690016"/>
      <w: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技术流程计划</w:t>
      </w:r>
      <w:bookmarkEnd w:id="72"/>
      <w:bookmarkEnd w:id="73"/>
    </w:p>
    <w:p w14:paraId="398F30C7" w14:textId="77777777" w:rsidR="0082761E" w:rsidRDefault="00A11AA0">
      <w:pPr>
        <w:pStyle w:val="2"/>
      </w:pPr>
      <w:bookmarkStart w:id="74" w:name="5.1_______________Development_Case"/>
      <w:bookmarkStart w:id="75" w:name="_Toc115690017"/>
      <w:r>
        <w:t>5.1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开发案例</w:t>
      </w:r>
      <w:bookmarkEnd w:id="74"/>
      <w:bookmarkEnd w:id="75"/>
    </w:p>
    <w:p w14:paraId="7BB6E769" w14:textId="444C2AAE" w:rsidR="00784022" w:rsidRPr="00722401" w:rsidRDefault="00784022">
      <w:pPr>
        <w:pStyle w:val="infoblue"/>
        <w:rPr>
          <w:i w:val="0"/>
          <w:iCs w:val="0"/>
          <w:color w:val="auto"/>
          <w:sz w:val="24"/>
          <w:szCs w:val="24"/>
        </w:rPr>
      </w:pPr>
      <w:r w:rsidRPr="00722401">
        <w:rPr>
          <w:rFonts w:hint="eastAsia"/>
          <w:i w:val="0"/>
          <w:iCs w:val="0"/>
          <w:color w:val="auto"/>
          <w:sz w:val="24"/>
          <w:szCs w:val="24"/>
        </w:rPr>
        <w:t>课程注册系统</w:t>
      </w:r>
    </w:p>
    <w:p w14:paraId="060897C4" w14:textId="77777777" w:rsidR="0082761E" w:rsidRDefault="00A11AA0">
      <w:pPr>
        <w:pStyle w:val="2"/>
      </w:pPr>
      <w:bookmarkStart w:id="76" w:name="5.2_______________Methods,_tools_and_tec"/>
      <w:bookmarkStart w:id="77" w:name="_Toc115690018"/>
      <w:r>
        <w:t>5.2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方法、工具和技术</w:t>
      </w:r>
      <w:bookmarkEnd w:id="76"/>
      <w:bookmarkEnd w:id="77"/>
    </w:p>
    <w:p w14:paraId="5212B64A" w14:textId="118795B3" w:rsidR="00784022" w:rsidRPr="00722401" w:rsidRDefault="00784022">
      <w:pPr>
        <w:pStyle w:val="infoblue"/>
        <w:ind w:left="1080" w:hanging="360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722401">
        <w:rPr>
          <w:rFonts w:ascii="宋体" w:hAnsi="宋体" w:hint="eastAsia"/>
          <w:i w:val="0"/>
          <w:iCs w:val="0"/>
          <w:color w:val="auto"/>
          <w:sz w:val="24"/>
          <w:szCs w:val="24"/>
        </w:rPr>
        <w:t>统一软件开发过程R</w:t>
      </w:r>
      <w:r w:rsidRPr="00722401">
        <w:rPr>
          <w:rFonts w:ascii="宋体" w:hAnsi="宋体"/>
          <w:i w:val="0"/>
          <w:iCs w:val="0"/>
          <w:color w:val="auto"/>
          <w:sz w:val="24"/>
          <w:szCs w:val="24"/>
        </w:rPr>
        <w:t>UP</w:t>
      </w:r>
    </w:p>
    <w:p w14:paraId="23EF42E7" w14:textId="6B6364C3" w:rsidR="0082761E" w:rsidRDefault="00A11AA0">
      <w:pPr>
        <w:pStyle w:val="2"/>
      </w:pPr>
      <w:bookmarkStart w:id="78" w:name="5.4_______________Product_Acceptance_Pla"/>
      <w:bookmarkStart w:id="79" w:name="_Toc115690019"/>
      <w:r>
        <w:t>5.</w:t>
      </w:r>
      <w:r w:rsidR="00722401">
        <w:t>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产品验收计划</w:t>
      </w:r>
      <w:bookmarkEnd w:id="78"/>
      <w:bookmarkEnd w:id="79"/>
    </w:p>
    <w:p w14:paraId="2F806179" w14:textId="77777777" w:rsidR="00722401" w:rsidRPr="00722401" w:rsidRDefault="00722401" w:rsidP="00722401">
      <w:pPr>
        <w:pStyle w:val="infoblue"/>
        <w:rPr>
          <w:i w:val="0"/>
          <w:iCs w:val="0"/>
          <w:color w:val="auto"/>
          <w:sz w:val="24"/>
          <w:szCs w:val="24"/>
        </w:rPr>
      </w:pPr>
      <w:bookmarkStart w:id="80" w:name="6.__________________Supporting_Process_P"/>
      <w:r w:rsidRPr="00722401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1AC1A989" w14:textId="77777777" w:rsidR="0082761E" w:rsidRDefault="00A11AA0">
      <w:pPr>
        <w:pStyle w:val="1"/>
      </w:pPr>
      <w:bookmarkStart w:id="81" w:name="_Toc115690020"/>
      <w:r>
        <w:t>6.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支持流程计划</w:t>
      </w:r>
      <w:bookmarkEnd w:id="80"/>
      <w:bookmarkEnd w:id="81"/>
    </w:p>
    <w:p w14:paraId="1291BFDE" w14:textId="77777777" w:rsidR="0082761E" w:rsidRDefault="00A11AA0">
      <w:pPr>
        <w:pStyle w:val="2"/>
      </w:pPr>
      <w:bookmarkStart w:id="82" w:name="6.1_______________Configuration_Manageme"/>
      <w:bookmarkStart w:id="83" w:name="_Toc115690021"/>
      <w:r>
        <w:t>6.1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配置管理计划</w:t>
      </w:r>
      <w:bookmarkEnd w:id="82"/>
      <w:bookmarkEnd w:id="83"/>
    </w:p>
    <w:p w14:paraId="26553FE1" w14:textId="77777777" w:rsidR="00722401" w:rsidRPr="00722401" w:rsidRDefault="00722401" w:rsidP="00722401">
      <w:pPr>
        <w:pStyle w:val="infoblue"/>
        <w:rPr>
          <w:i w:val="0"/>
          <w:iCs w:val="0"/>
          <w:color w:val="auto"/>
          <w:sz w:val="24"/>
          <w:szCs w:val="24"/>
        </w:rPr>
      </w:pPr>
      <w:bookmarkStart w:id="84" w:name="6.2_______________Evaluation_Plan"/>
      <w:r w:rsidRPr="00722401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7F8D6F32" w14:textId="77777777" w:rsidR="0082761E" w:rsidRDefault="00A11AA0">
      <w:pPr>
        <w:pStyle w:val="2"/>
      </w:pPr>
      <w:bookmarkStart w:id="85" w:name="_Toc115690022"/>
      <w:r>
        <w:t>6.2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评估计划</w:t>
      </w:r>
      <w:bookmarkEnd w:id="84"/>
      <w:bookmarkEnd w:id="85"/>
    </w:p>
    <w:p w14:paraId="2B3EE148" w14:textId="77777777" w:rsidR="00722401" w:rsidRPr="00722401" w:rsidRDefault="00722401" w:rsidP="00722401">
      <w:pPr>
        <w:pStyle w:val="infoblue"/>
        <w:rPr>
          <w:i w:val="0"/>
          <w:iCs w:val="0"/>
          <w:color w:val="auto"/>
          <w:sz w:val="24"/>
          <w:szCs w:val="24"/>
        </w:rPr>
      </w:pPr>
      <w:bookmarkStart w:id="86" w:name="6.3_______________Documentation_Plan"/>
      <w:r w:rsidRPr="00722401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5D3760CB" w14:textId="77777777" w:rsidR="0082761E" w:rsidRDefault="00A11AA0">
      <w:pPr>
        <w:pStyle w:val="2"/>
      </w:pPr>
      <w:bookmarkStart w:id="87" w:name="_Toc115690023"/>
      <w:r>
        <w:lastRenderedPageBreak/>
        <w:t>6.3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文档计划</w:t>
      </w:r>
      <w:bookmarkEnd w:id="86"/>
      <w:bookmarkEnd w:id="87"/>
    </w:p>
    <w:p w14:paraId="308927AF" w14:textId="1136E5C3" w:rsidR="0082761E" w:rsidRPr="00722401" w:rsidRDefault="00722401">
      <w:pPr>
        <w:pStyle w:val="infoblue"/>
        <w:rPr>
          <w:i w:val="0"/>
          <w:iCs w:val="0"/>
          <w:color w:val="auto"/>
          <w:sz w:val="24"/>
          <w:szCs w:val="24"/>
        </w:rPr>
      </w:pPr>
      <w:r w:rsidRPr="00722401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18C4398C" w14:textId="77777777" w:rsidR="0082761E" w:rsidRDefault="00A11AA0">
      <w:pPr>
        <w:pStyle w:val="2"/>
      </w:pPr>
      <w:bookmarkStart w:id="88" w:name="6.4_______________Quality_Assurance_Plan"/>
      <w:bookmarkStart w:id="89" w:name="_Toc115690024"/>
      <w:r>
        <w:t>6.4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质量保证计划</w:t>
      </w:r>
      <w:bookmarkEnd w:id="88"/>
      <w:bookmarkEnd w:id="89"/>
    </w:p>
    <w:p w14:paraId="3AE06296" w14:textId="5AD027B7" w:rsidR="0082761E" w:rsidRPr="00722401" w:rsidRDefault="00722401">
      <w:pPr>
        <w:pStyle w:val="infoblue"/>
        <w:rPr>
          <w:i w:val="0"/>
          <w:iCs w:val="0"/>
          <w:color w:val="auto"/>
          <w:sz w:val="24"/>
          <w:szCs w:val="24"/>
        </w:rPr>
      </w:pPr>
      <w:r w:rsidRPr="00722401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4D32ED35" w14:textId="77777777" w:rsidR="0082761E" w:rsidRDefault="00A11AA0">
      <w:pPr>
        <w:pStyle w:val="2"/>
      </w:pPr>
      <w:bookmarkStart w:id="90" w:name="6.5_______________Problem_Resolution_Pla"/>
      <w:bookmarkStart w:id="91" w:name="_Toc115690025"/>
      <w:r>
        <w:t>6.5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问题解决计划</w:t>
      </w:r>
      <w:bookmarkEnd w:id="90"/>
      <w:bookmarkEnd w:id="91"/>
    </w:p>
    <w:p w14:paraId="35C2E67E" w14:textId="075E3D3B" w:rsidR="0082761E" w:rsidRPr="00722401" w:rsidRDefault="00722401">
      <w:pPr>
        <w:pStyle w:val="infoblue"/>
        <w:rPr>
          <w:i w:val="0"/>
          <w:iCs w:val="0"/>
          <w:color w:val="auto"/>
          <w:sz w:val="24"/>
          <w:szCs w:val="24"/>
        </w:rPr>
      </w:pPr>
      <w:r w:rsidRPr="00722401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11113A41" w14:textId="77777777" w:rsidR="0082761E" w:rsidRDefault="00A11AA0">
      <w:pPr>
        <w:pStyle w:val="2"/>
      </w:pPr>
      <w:bookmarkStart w:id="92" w:name="6.6_______________Subcontractor_Manageme"/>
      <w:bookmarkStart w:id="93" w:name="_Toc115690026"/>
      <w:r>
        <w:t>6.6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分包</w:t>
      </w:r>
      <w:proofErr w:type="gramStart"/>
      <w:r>
        <w:t>商管理</w:t>
      </w:r>
      <w:proofErr w:type="gramEnd"/>
      <w:r>
        <w:t>计划</w:t>
      </w:r>
      <w:bookmarkEnd w:id="92"/>
      <w:bookmarkEnd w:id="93"/>
    </w:p>
    <w:p w14:paraId="76E97757" w14:textId="752F386A" w:rsidR="00F6338C" w:rsidRPr="00F6338C" w:rsidRDefault="00F6338C">
      <w:pPr>
        <w:pStyle w:val="infoblue"/>
        <w:rPr>
          <w:i w:val="0"/>
          <w:iCs w:val="0"/>
          <w:color w:val="auto"/>
          <w:sz w:val="24"/>
          <w:szCs w:val="24"/>
        </w:rPr>
      </w:pPr>
      <w:r w:rsidRPr="00F6338C">
        <w:rPr>
          <w:rFonts w:hint="eastAsia"/>
          <w:i w:val="0"/>
          <w:iCs w:val="0"/>
          <w:color w:val="auto"/>
          <w:sz w:val="24"/>
          <w:szCs w:val="24"/>
        </w:rPr>
        <w:t>暂无分包商</w:t>
      </w:r>
    </w:p>
    <w:p w14:paraId="2E80768F" w14:textId="77777777" w:rsidR="0082761E" w:rsidRDefault="00A11AA0">
      <w:pPr>
        <w:pStyle w:val="2"/>
      </w:pPr>
      <w:bookmarkStart w:id="94" w:name="6.7_______________Process_Improvement_Pl"/>
      <w:bookmarkStart w:id="95" w:name="_Toc115690027"/>
      <w:r>
        <w:t>6.7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流程改进计划</w:t>
      </w:r>
      <w:bookmarkEnd w:id="94"/>
      <w:bookmarkEnd w:id="95"/>
    </w:p>
    <w:p w14:paraId="3E7E0CD0" w14:textId="422F94C3" w:rsidR="00722401" w:rsidRDefault="00F6338C" w:rsidP="00297B46">
      <w:pPr>
        <w:pStyle w:val="infoblue"/>
        <w:rPr>
          <w:i w:val="0"/>
          <w:iCs w:val="0"/>
          <w:color w:val="auto"/>
          <w:sz w:val="24"/>
          <w:szCs w:val="24"/>
        </w:rPr>
      </w:pPr>
      <w:r w:rsidRPr="00F6338C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3D3BD18E" w14:textId="77777777" w:rsidR="00297B46" w:rsidRDefault="00297B46" w:rsidP="00297B46">
      <w:pPr>
        <w:pStyle w:val="1"/>
      </w:pPr>
      <w:bookmarkStart w:id="96" w:name="7.__________________Additional_plans"/>
      <w:bookmarkStart w:id="97" w:name="_Toc115690028"/>
      <w:r>
        <w:t>7.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其他计划</w:t>
      </w:r>
      <w:bookmarkEnd w:id="96"/>
      <w:bookmarkEnd w:id="97"/>
    </w:p>
    <w:p w14:paraId="43C71345" w14:textId="77777777" w:rsidR="00297B46" w:rsidRDefault="00297B46" w:rsidP="00297B46">
      <w:pPr>
        <w:pStyle w:val="infoblue"/>
        <w:rPr>
          <w:i w:val="0"/>
          <w:iCs w:val="0"/>
          <w:color w:val="auto"/>
          <w:sz w:val="24"/>
          <w:szCs w:val="24"/>
        </w:rPr>
      </w:pPr>
      <w:bookmarkStart w:id="98" w:name="8.__________________Annexes"/>
      <w:r w:rsidRPr="00F6338C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3157582C" w14:textId="77777777" w:rsidR="00297B46" w:rsidRDefault="00297B46" w:rsidP="00297B46">
      <w:pPr>
        <w:pStyle w:val="1"/>
      </w:pPr>
      <w:bookmarkStart w:id="99" w:name="_Toc115690029"/>
      <w:r>
        <w:t>8.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附录</w:t>
      </w:r>
      <w:bookmarkEnd w:id="98"/>
      <w:bookmarkEnd w:id="99"/>
    </w:p>
    <w:p w14:paraId="473B0686" w14:textId="77777777" w:rsidR="00297B46" w:rsidRDefault="00297B46" w:rsidP="00297B46">
      <w:pPr>
        <w:pStyle w:val="infoblue"/>
        <w:rPr>
          <w:i w:val="0"/>
          <w:iCs w:val="0"/>
          <w:color w:val="auto"/>
          <w:sz w:val="24"/>
          <w:szCs w:val="24"/>
        </w:rPr>
      </w:pPr>
      <w:bookmarkStart w:id="100" w:name="9.__________________Index"/>
      <w:r w:rsidRPr="00F6338C">
        <w:rPr>
          <w:rFonts w:hint="eastAsia"/>
          <w:i w:val="0"/>
          <w:iCs w:val="0"/>
          <w:color w:val="auto"/>
          <w:sz w:val="24"/>
          <w:szCs w:val="24"/>
        </w:rPr>
        <w:t>暂无</w:t>
      </w:r>
    </w:p>
    <w:p w14:paraId="31B7818E" w14:textId="77777777" w:rsidR="00297B46" w:rsidRDefault="00297B46" w:rsidP="00297B46">
      <w:pPr>
        <w:pStyle w:val="1"/>
      </w:pPr>
      <w:bookmarkStart w:id="101" w:name="_Toc115690030"/>
      <w:r>
        <w:t>9.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索引</w:t>
      </w:r>
      <w:bookmarkEnd w:id="100"/>
      <w:bookmarkEnd w:id="101"/>
    </w:p>
    <w:p w14:paraId="366AE0B8" w14:textId="77777777" w:rsidR="00297B46" w:rsidRPr="00297B46" w:rsidRDefault="00297B46" w:rsidP="00297B46">
      <w:pPr>
        <w:pStyle w:val="infoblue"/>
        <w:rPr>
          <w:i w:val="0"/>
          <w:iCs w:val="0"/>
          <w:color w:val="auto"/>
          <w:sz w:val="24"/>
          <w:szCs w:val="24"/>
        </w:rPr>
      </w:pPr>
    </w:p>
    <w:p w14:paraId="67566E15" w14:textId="6CAC25BA" w:rsidR="00722401" w:rsidRPr="008060CA" w:rsidRDefault="00722401" w:rsidP="008060CA">
      <w:pPr>
        <w:pStyle w:val="infoblue"/>
        <w:rPr>
          <w:i w:val="0"/>
          <w:iCs w:val="0"/>
          <w:color w:val="auto"/>
          <w:sz w:val="24"/>
          <w:szCs w:val="24"/>
        </w:rPr>
      </w:pPr>
    </w:p>
    <w:sectPr w:rsidR="00722401" w:rsidRPr="008060C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A15"/>
    <w:multiLevelType w:val="hybridMultilevel"/>
    <w:tmpl w:val="0FCC8646"/>
    <w:lvl w:ilvl="0" w:tplc="A2CC060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3F0C79C3"/>
    <w:multiLevelType w:val="hybridMultilevel"/>
    <w:tmpl w:val="8C94955A"/>
    <w:lvl w:ilvl="0" w:tplc="0CB84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DDA769A"/>
    <w:multiLevelType w:val="hybridMultilevel"/>
    <w:tmpl w:val="B3B2343C"/>
    <w:lvl w:ilvl="0" w:tplc="38662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914852706">
    <w:abstractNumId w:val="0"/>
  </w:num>
  <w:num w:numId="2" w16cid:durableId="199439063">
    <w:abstractNumId w:val="2"/>
  </w:num>
  <w:num w:numId="3" w16cid:durableId="140845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12"/>
    <w:rsid w:val="0006613A"/>
    <w:rsid w:val="001138C1"/>
    <w:rsid w:val="00152187"/>
    <w:rsid w:val="001B5243"/>
    <w:rsid w:val="00297B46"/>
    <w:rsid w:val="002F0A2E"/>
    <w:rsid w:val="00322A81"/>
    <w:rsid w:val="004F55DB"/>
    <w:rsid w:val="005134E6"/>
    <w:rsid w:val="0069487D"/>
    <w:rsid w:val="00722401"/>
    <w:rsid w:val="00784022"/>
    <w:rsid w:val="008060CA"/>
    <w:rsid w:val="0082761E"/>
    <w:rsid w:val="008D5FB7"/>
    <w:rsid w:val="0091772D"/>
    <w:rsid w:val="009408AD"/>
    <w:rsid w:val="00977DAB"/>
    <w:rsid w:val="009B7054"/>
    <w:rsid w:val="00A11AA0"/>
    <w:rsid w:val="00A60183"/>
    <w:rsid w:val="00A813BE"/>
    <w:rsid w:val="00AA021E"/>
    <w:rsid w:val="00B22B30"/>
    <w:rsid w:val="00B87199"/>
    <w:rsid w:val="00C27D12"/>
    <w:rsid w:val="00C538D0"/>
    <w:rsid w:val="00D05132"/>
    <w:rsid w:val="00D208B7"/>
    <w:rsid w:val="00D436DC"/>
    <w:rsid w:val="00D77DA2"/>
    <w:rsid w:val="00DD1483"/>
    <w:rsid w:val="00DD21EF"/>
    <w:rsid w:val="00DD72F9"/>
    <w:rsid w:val="00E752C9"/>
    <w:rsid w:val="00ED5914"/>
    <w:rsid w:val="00F6338C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09CCD"/>
  <w15:chartTrackingRefBased/>
  <w15:docId w15:val="{F4D6835B-6A38-494B-BB11-A124370C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</w:style>
  <w:style w:type="paragraph" w:styleId="1">
    <w:name w:val="heading 1"/>
    <w:basedOn w:val="a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uiPriority w:val="39"/>
    <w:pPr>
      <w:spacing w:before="240" w:after="60"/>
      <w:ind w:right="720"/>
    </w:pPr>
  </w:style>
  <w:style w:type="paragraph" w:styleId="TOC2">
    <w:name w:val="toc 2"/>
    <w:basedOn w:val="a"/>
    <w:uiPriority w:val="39"/>
    <w:pPr>
      <w:ind w:left="432" w:right="720"/>
    </w:pPr>
  </w:style>
  <w:style w:type="paragraph" w:styleId="TOC3">
    <w:name w:val="toc 3"/>
    <w:basedOn w:val="a"/>
    <w:uiPriority w:val="39"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a">
    <w:name w:val="Body Text"/>
    <w:basedOn w:val="a"/>
    <w:semiHidden/>
    <w:pPr>
      <w:spacing w:after="120"/>
      <w:ind w:left="720"/>
    </w:pPr>
  </w:style>
  <w:style w:type="paragraph" w:styleId="ab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c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0">
    <w:name w:val="Body Text 2"/>
    <w:basedOn w:val="a"/>
    <w:semiHidden/>
    <w:rPr>
      <w:i/>
      <w:iCs/>
      <w:color w:val="0000FF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blockquote">
    <w:name w:val="blockquote"/>
    <w:basedOn w:val="a"/>
    <w:pPr>
      <w:snapToGrid w:val="0"/>
      <w:spacing w:before="100" w:after="100" w:line="240" w:lineRule="auto"/>
      <w:ind w:left="360" w:right="360"/>
    </w:pPr>
    <w:rPr>
      <w:sz w:val="24"/>
      <w:szCs w:val="24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e">
    <w:name w:val="footnote reference"/>
    <w:basedOn w:val="a0"/>
    <w:semiHidden/>
    <w:rPr>
      <w:vertAlign w:val="superscript"/>
    </w:rPr>
  </w:style>
  <w:style w:type="table" w:styleId="af">
    <w:name w:val="Table Grid"/>
    <w:basedOn w:val="a1"/>
    <w:uiPriority w:val="39"/>
    <w:rsid w:val="0015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1772D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&#27169;&#26495;\RUP&#25991;&#26723;&#27169;&#26495;\&#25903;&#25345;&#24037;&#20316;&#27969;-01-&#31649;&#29702;\&#25903;&#25345;&#24037;&#20316;&#27969;-01-&#31649;&#29702;-03-&#36719;&#20214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F7E2-F21C-4320-914E-6A3191B3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支持工作流-01-管理-03-软件开发计划.dot</Template>
  <TotalTime>129</TotalTime>
  <Pages>14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软件开发计划</vt:lpstr>
    </vt:vector>
  </TitlesOfParts>
  <Company>csi</Company>
  <LinksUpToDate>false</LinksUpToDate>
  <CharactersWithSpaces>8979</CharactersWithSpaces>
  <SharedDoc>false</SharedDoc>
  <HLinks>
    <vt:vector size="318" baseType="variant">
      <vt:variant>
        <vt:i4>327700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9.                  Index</vt:lpwstr>
      </vt:variant>
      <vt:variant>
        <vt:i4>6291567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8.                  Annexes</vt:lpwstr>
      </vt:variant>
      <vt:variant>
        <vt:i4>655434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7.                  Additional plans</vt:lpwstr>
      </vt:variant>
      <vt:variant>
        <vt:i4>4849754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6.7               Process Improvement Pl</vt:lpwstr>
      </vt:variant>
      <vt:variant>
        <vt:i4>524356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6.6               Subcontractor Manageme</vt:lpwstr>
      </vt:variant>
      <vt:variant>
        <vt:i4>1179655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6.5               Problem Resolution Pla</vt:lpwstr>
      </vt:variant>
      <vt:variant>
        <vt:i4>4522072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6.4               Quality Assurance Plan</vt:lpwstr>
      </vt:variant>
      <vt:variant>
        <vt:i4>1835094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6.3               Documentation Plan</vt:lpwstr>
      </vt:variant>
      <vt:variant>
        <vt:i4>4390914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6.2               Evaluation Plan</vt:lpwstr>
      </vt:variant>
      <vt:variant>
        <vt:i4>589913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6.1               Configuration Manageme</vt:lpwstr>
      </vt:variant>
      <vt:variant>
        <vt:i4>917506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6.                  Supporting Process P</vt:lpwstr>
      </vt:variant>
      <vt:variant>
        <vt:i4>1245187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5.4               Product Acceptance Pla</vt:lpwstr>
      </vt:variant>
      <vt:variant>
        <vt:i4>5308419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5.3               Infrastructure Plan</vt:lpwstr>
      </vt:variant>
      <vt:variant>
        <vt:i4>1114122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5.2               Methods, tools and tec</vt:lpwstr>
      </vt:variant>
      <vt:variant>
        <vt:i4>6684715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5.1               Development Case</vt:lpwstr>
      </vt:variant>
      <vt:variant>
        <vt:i4>327706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5.                  Technical Process Pl</vt:lpwstr>
      </vt:variant>
      <vt:variant>
        <vt:i4>4915265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4.6               Close-out Plan</vt:lpwstr>
      </vt:variant>
      <vt:variant>
        <vt:i4>6881381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4.5               Risk Management plan</vt:lpwstr>
      </vt:variant>
      <vt:variant>
        <vt:i4>3932221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4.4.6          Measurement Plan</vt:lpwstr>
      </vt:variant>
      <vt:variant>
        <vt:i4>5177417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4.4.5          Reporting Plan</vt:lpwstr>
      </vt:variant>
      <vt:variant>
        <vt:i4>2228321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4.4.4          Quality Control Plan</vt:lpwstr>
      </vt:variant>
      <vt:variant>
        <vt:i4>3473527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4.4.3          Budget Control Plan</vt:lpwstr>
      </vt:variant>
      <vt:variant>
        <vt:i4>4521990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4.4.2          Schedule Control Plan</vt:lpwstr>
      </vt:variant>
      <vt:variant>
        <vt:i4>1704004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4.4.1          Requirements Management P</vt:lpwstr>
      </vt:variant>
      <vt:variant>
        <vt:i4>1507339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4.4               Project Monitoring and</vt:lpwstr>
      </vt:variant>
      <vt:variant>
        <vt:i4>1114204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4.3               Iteration Plans</vt:lpwstr>
      </vt:variant>
      <vt:variant>
        <vt:i4>4390914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4.2.6          Budget</vt:lpwstr>
      </vt:variant>
      <vt:variant>
        <vt:i4>655449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4.2.5.3     Training Plan</vt:lpwstr>
      </vt:variant>
      <vt:variant>
        <vt:i4>1376260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4.2.5.2     Resource Acquisition Plan</vt:lpwstr>
      </vt:variant>
      <vt:variant>
        <vt:i4>196692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4.2.5.1     Staffing Plan</vt:lpwstr>
      </vt:variant>
      <vt:variant>
        <vt:i4>5701721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4.2.5          Project Resourcing</vt:lpwstr>
      </vt:variant>
      <vt:variant>
        <vt:i4>3997754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4.2.4          Project Schedule</vt:lpwstr>
      </vt:variant>
      <vt:variant>
        <vt:i4>3801190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4.2.3          Releases</vt:lpwstr>
      </vt:variant>
      <vt:variant>
        <vt:i4>2097196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4.2.2          Iteration Objectives</vt:lpwstr>
      </vt:variant>
      <vt:variant>
        <vt:i4>4522048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4.2.1          Phase Plan</vt:lpwstr>
      </vt:variant>
      <vt:variant>
        <vt:i4>7798841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4.2               Project Plan</vt:lpwstr>
      </vt:variant>
      <vt:variant>
        <vt:i4>7012387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4.1               Project Estimates</vt:lpwstr>
      </vt:variant>
      <vt:variant>
        <vt:i4>7536689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4.                  Management Process</vt:lpwstr>
      </vt:variant>
      <vt:variant>
        <vt:i4>5767259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3.3               Roles and Responsibili</vt:lpwstr>
      </vt:variant>
      <vt:variant>
        <vt:i4>5898253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3.2               External Interfaces</vt:lpwstr>
      </vt:variant>
      <vt:variant>
        <vt:i4>4784145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3.1               Organizational Structu</vt:lpwstr>
      </vt:variant>
      <vt:variant>
        <vt:i4>4784154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3.                  Project Organization</vt:lpwstr>
      </vt:variant>
      <vt:variant>
        <vt:i4>1704002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2.4               Evolution of the Softw</vt:lpwstr>
      </vt:variant>
      <vt:variant>
        <vt:i4>6422564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2.3               Project Deliverables</vt:lpwstr>
      </vt:variant>
      <vt:variant>
        <vt:i4>6225995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2.2               Assumptions and Constr</vt:lpwstr>
      </vt:variant>
      <vt:variant>
        <vt:i4>5636118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2.1               Project Purpose, Scope</vt:lpwstr>
      </vt:variant>
      <vt:variant>
        <vt:i4>5177349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Project Overview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/>
  <dc:creator>wei cao</dc:creator>
  <cp:keywords/>
  <dc:description/>
  <cp:lastModifiedBy>cao wei</cp:lastModifiedBy>
  <cp:revision>8</cp:revision>
  <dcterms:created xsi:type="dcterms:W3CDTF">2022-10-02T12:53:00Z</dcterms:created>
  <dcterms:modified xsi:type="dcterms:W3CDTF">2022-10-10T04:07:00Z</dcterms:modified>
</cp:coreProperties>
</file>